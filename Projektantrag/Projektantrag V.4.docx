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815AD" w14:textId="77777777" w:rsidR="00402F62" w:rsidRPr="00BE0F10" w:rsidRDefault="00402F62"/>
    <w:p w14:paraId="3B144DFD" w14:textId="7C60A884" w:rsidR="00402F62" w:rsidRPr="00BE0F10" w:rsidRDefault="00402F62" w:rsidP="00384032">
      <w:pPr>
        <w:tabs>
          <w:tab w:val="left" w:pos="2381"/>
        </w:tabs>
        <w:rPr>
          <w:b/>
          <w:szCs w:val="20"/>
        </w:rPr>
      </w:pPr>
      <w:r w:rsidRPr="00BE0F10">
        <w:rPr>
          <w:rFonts w:eastAsia="Arial"/>
          <w:noProof/>
          <w:szCs w:val="20"/>
        </w:rPr>
        <mc:AlternateContent>
          <mc:Choice Requires="wps">
            <w:drawing>
              <wp:anchor distT="0" distB="0" distL="114300" distR="114300" simplePos="0" relativeHeight="251732992" behindDoc="0" locked="0" layoutInCell="1" allowOverlap="1" wp14:anchorId="49008653" wp14:editId="302439DE">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20E53"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sidRPr="00BE0F10">
        <w:rPr>
          <w:noProof/>
          <w:szCs w:val="20"/>
        </w:rPr>
        <mc:AlternateContent>
          <mc:Choice Requires="wps">
            <w:drawing>
              <wp:anchor distT="0" distB="0" distL="114300" distR="114300" simplePos="0" relativeHeight="251731968" behindDoc="0" locked="0" layoutInCell="1" allowOverlap="1" wp14:anchorId="6108AE88" wp14:editId="251C882D">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B8F4C"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sidRPr="00BE0F10">
        <w:rPr>
          <w:noProof/>
          <w:szCs w:val="20"/>
        </w:rPr>
        <mc:AlternateContent>
          <mc:Choice Requires="wps">
            <w:drawing>
              <wp:anchor distT="0" distB="0" distL="114300" distR="114300" simplePos="0" relativeHeight="251730944" behindDoc="0" locked="0" layoutInCell="1" allowOverlap="1" wp14:anchorId="52A0E7FC" wp14:editId="01F08CE3">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D5A93"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1500A8F9" w14:textId="43B29030" w:rsidR="00402F62" w:rsidRPr="00BE0F10" w:rsidRDefault="00402F62" w:rsidP="00402F62">
      <w:pPr>
        <w:rPr>
          <w:b/>
          <w:szCs w:val="20"/>
        </w:rPr>
      </w:pPr>
    </w:p>
    <w:p w14:paraId="555F0590" w14:textId="5481378A" w:rsidR="00402F62" w:rsidRPr="00BE0F10" w:rsidRDefault="00402F62" w:rsidP="00402F62">
      <w:pPr>
        <w:rPr>
          <w:b/>
          <w:szCs w:val="20"/>
        </w:rPr>
      </w:pPr>
    </w:p>
    <w:p w14:paraId="39654C7D" w14:textId="5CF2C8EE" w:rsidR="00402F62" w:rsidRPr="00BE0F10" w:rsidRDefault="00402F62" w:rsidP="00402F62">
      <w:pPr>
        <w:rPr>
          <w:b/>
          <w:szCs w:val="20"/>
        </w:rPr>
      </w:pPr>
    </w:p>
    <w:p w14:paraId="7E3435D1" w14:textId="691333DE" w:rsidR="00402F62" w:rsidRPr="00BE0F10" w:rsidRDefault="005200B8" w:rsidP="00402F62">
      <w:pPr>
        <w:rPr>
          <w:b/>
          <w:szCs w:val="20"/>
        </w:rPr>
      </w:pPr>
      <w:r w:rsidRPr="00BE0F10">
        <w:rPr>
          <w:rFonts w:eastAsia="Arial"/>
          <w:noProof/>
          <w:szCs w:val="20"/>
        </w:rPr>
        <mc:AlternateContent>
          <mc:Choice Requires="wps">
            <w:drawing>
              <wp:anchor distT="0" distB="0" distL="114300" distR="114300" simplePos="0" relativeHeight="251695103" behindDoc="1" locked="0" layoutInCell="1" allowOverlap="1" wp14:anchorId="045987E2" wp14:editId="1DF186E7">
                <wp:simplePos x="0" y="0"/>
                <wp:positionH relativeFrom="column">
                  <wp:posOffset>-475282</wp:posOffset>
                </wp:positionH>
                <wp:positionV relativeFrom="paragraph">
                  <wp:posOffset>288252</wp:posOffset>
                </wp:positionV>
                <wp:extent cx="7193915" cy="7350741"/>
                <wp:effectExtent l="0" t="0" r="6985" b="2540"/>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8E9675F" w14:textId="4DB0C8D5" w:rsidR="00384032" w:rsidRPr="00A32B50" w:rsidRDefault="005200B8" w:rsidP="00402F62">
                            <w:r w:rsidRPr="00A32B50">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987E2" id="Rechteck 10" o:spid="_x0000_s1026" style="position:absolute;margin-left:-37.4pt;margin-top:22.7pt;width:566.45pt;height:578.8pt;z-index:-251621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8E9675F" w14:textId="4DB0C8D5" w:rsidR="00384032" w:rsidRPr="00A32B50" w:rsidRDefault="005200B8" w:rsidP="00402F62">
                      <w:r w:rsidRPr="00A32B50">
                        <w:tab/>
                      </w:r>
                    </w:p>
                  </w:txbxContent>
                </v:textbox>
              </v:rect>
            </w:pict>
          </mc:Fallback>
        </mc:AlternateContent>
      </w:r>
    </w:p>
    <w:p w14:paraId="34018E09" w14:textId="77777777" w:rsidR="00402F62" w:rsidRPr="00BE0F10" w:rsidRDefault="00402F62" w:rsidP="00402F62">
      <w:pPr>
        <w:rPr>
          <w:b/>
          <w:szCs w:val="20"/>
        </w:rPr>
      </w:pPr>
    </w:p>
    <w:p w14:paraId="3AB2B388" w14:textId="77777777" w:rsidR="00402F62" w:rsidRPr="00BE0F10" w:rsidRDefault="00402F62" w:rsidP="00402F62">
      <w:pPr>
        <w:rPr>
          <w:b/>
          <w:szCs w:val="20"/>
        </w:rPr>
      </w:pPr>
    </w:p>
    <w:p w14:paraId="749E2E16" w14:textId="77777777" w:rsidR="00402F62" w:rsidRPr="00BE0F10" w:rsidRDefault="00384032" w:rsidP="00402F62">
      <w:pPr>
        <w:rPr>
          <w:b/>
          <w:szCs w:val="20"/>
        </w:rPr>
      </w:pPr>
      <w:r w:rsidRPr="00BE0F10">
        <w:rPr>
          <w:b/>
          <w:noProof/>
          <w:szCs w:val="20"/>
        </w:rPr>
        <mc:AlternateContent>
          <mc:Choice Requires="wps">
            <w:drawing>
              <wp:anchor distT="0" distB="0" distL="114300" distR="114300" simplePos="0" relativeHeight="251729920" behindDoc="0" locked="0" layoutInCell="1" allowOverlap="1" wp14:anchorId="1DE920B2" wp14:editId="13981306">
                <wp:simplePos x="0" y="0"/>
                <wp:positionH relativeFrom="column">
                  <wp:posOffset>-205810</wp:posOffset>
                </wp:positionH>
                <wp:positionV relativeFrom="paragraph">
                  <wp:posOffset>337322</wp:posOffset>
                </wp:positionV>
                <wp:extent cx="1000037" cy="300066"/>
                <wp:effectExtent l="19050" t="38100" r="10160" b="4318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000037" cy="300066"/>
                        </a:xfrm>
                        <a:prstGeom prst="rect">
                          <a:avLst/>
                        </a:prstGeom>
                        <a:solidFill>
                          <a:schemeClr val="tx1"/>
                        </a:solidFill>
                      </wps:spPr>
                      <wps:txbx>
                        <w:txbxContent>
                          <w:p w14:paraId="19757B78" w14:textId="77777777" w:rsidR="00402F62" w:rsidRPr="00A32B50" w:rsidRDefault="00402F62" w:rsidP="00402F62">
                            <w:pPr>
                              <w:rPr>
                                <w:color w:val="FFFFFF" w:themeColor="background1"/>
                                <w:kern w:val="24"/>
                                <w:sz w:val="28"/>
                                <w:szCs w:val="28"/>
                              </w:rPr>
                            </w:pPr>
                            <w:r w:rsidRPr="00A32B50">
                              <w:rPr>
                                <w:rFonts w:ascii="Arial Black" w:hAnsi="Arial Black"/>
                                <w:color w:val="FFFFFF" w:themeColor="background1"/>
                                <w:kern w:val="24"/>
                                <w:sz w:val="28"/>
                                <w:szCs w:val="28"/>
                              </w:rPr>
                              <w:t>gbs</w:t>
                            </w:r>
                            <w:r w:rsidRPr="00A32B50">
                              <w:rPr>
                                <w:color w:val="FFFFFF" w:themeColor="background1"/>
                                <w:kern w:val="24"/>
                                <w:sz w:val="28"/>
                                <w:szCs w:val="28"/>
                              </w:rPr>
                              <w:t>sg.ch</w:t>
                            </w:r>
                          </w:p>
                        </w:txbxContent>
                      </wps:txbx>
                      <wps:bodyPr wrap="square" lIns="108000" tIns="0" rIns="108000" bIns="0" anchor="ctr">
                        <a:noAutofit/>
                      </wps:bodyPr>
                    </wps:wsp>
                  </a:graphicData>
                </a:graphic>
                <wp14:sizeRelH relativeFrom="margin">
                  <wp14:pctWidth>0</wp14:pctWidth>
                </wp14:sizeRelH>
                <wp14:sizeRelV relativeFrom="margin">
                  <wp14:pctHeight>0</wp14:pctHeight>
                </wp14:sizeRelV>
              </wp:anchor>
            </w:drawing>
          </mc:Choice>
          <mc:Fallback>
            <w:pict>
              <v:shapetype w14:anchorId="1DE920B2" id="_x0000_t202" coordsize="21600,21600" o:spt="202" path="m,l,21600r21600,l21600,xe">
                <v:stroke joinstyle="miter"/>
                <v:path gradientshapeok="t" o:connecttype="rect"/>
              </v:shapetype>
              <v:shape id="Textplatzhalter 8" o:spid="_x0000_s1027" type="#_x0000_t202" style="position:absolute;margin-left:-16.2pt;margin-top:26.55pt;width:78.75pt;height:23.65pt;rotation:-3;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" fillcolor="black [3213]" stroked="f">
                <v:textbox inset="3mm,0,3mm,0">
                  <w:txbxContent>
                    <w:p w14:paraId="19757B78" w14:textId="77777777" w:rsidR="00402F62" w:rsidRPr="00A32B50" w:rsidRDefault="00402F62" w:rsidP="00402F62">
                      <w:pPr>
                        <w:rPr>
                          <w:color w:val="FFFFFF" w:themeColor="background1"/>
                          <w:kern w:val="24"/>
                          <w:sz w:val="28"/>
                          <w:szCs w:val="28"/>
                        </w:rPr>
                      </w:pPr>
                      <w:r w:rsidRPr="00A32B50">
                        <w:rPr>
                          <w:rFonts w:ascii="Arial Black" w:hAnsi="Arial Black"/>
                          <w:color w:val="FFFFFF" w:themeColor="background1"/>
                          <w:kern w:val="24"/>
                          <w:sz w:val="28"/>
                          <w:szCs w:val="28"/>
                        </w:rPr>
                        <w:t>gbs</w:t>
                      </w:r>
                      <w:r w:rsidRPr="00A32B50">
                        <w:rPr>
                          <w:color w:val="FFFFFF" w:themeColor="background1"/>
                          <w:kern w:val="24"/>
                          <w:sz w:val="28"/>
                          <w:szCs w:val="28"/>
                        </w:rPr>
                        <w:t>sg.ch</w:t>
                      </w:r>
                    </w:p>
                  </w:txbxContent>
                </v:textbox>
              </v:shape>
            </w:pict>
          </mc:Fallback>
        </mc:AlternateContent>
      </w:r>
    </w:p>
    <w:p w14:paraId="735AFF58" w14:textId="77777777" w:rsidR="00402F62" w:rsidRPr="00BE0F10" w:rsidRDefault="000A6C78" w:rsidP="00402F62">
      <w:pPr>
        <w:rPr>
          <w:b/>
          <w:szCs w:val="20"/>
        </w:rPr>
      </w:pPr>
      <w:r w:rsidRPr="00BE0F10">
        <w:rPr>
          <w:b/>
          <w:noProof/>
          <w:szCs w:val="20"/>
        </w:rPr>
        <mc:AlternateContent>
          <mc:Choice Requires="wps">
            <w:drawing>
              <wp:anchor distT="0" distB="0" distL="114300" distR="114300" simplePos="0" relativeHeight="251728896" behindDoc="0" locked="0" layoutInCell="1" allowOverlap="1" wp14:anchorId="4C1E9629" wp14:editId="4C737996">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0069D3A8" w14:textId="052971D7" w:rsidR="00402F62" w:rsidRPr="00A32B50" w:rsidRDefault="005200B8" w:rsidP="005200B8">
                            <w:pPr>
                              <w:jc w:val="center"/>
                              <w:rPr>
                                <w:rFonts w:ascii="Arial Black" w:hAnsi="Arial Black" w:cstheme="minorBidi"/>
                                <w:color w:val="000000" w:themeColor="text1"/>
                                <w:kern w:val="24"/>
                                <w:sz w:val="56"/>
                                <w:szCs w:val="56"/>
                              </w:rPr>
                            </w:pPr>
                            <w:r w:rsidRPr="00A32B50">
                              <w:rPr>
                                <w:rFonts w:ascii="Arial Black" w:hAnsi="Arial Black"/>
                                <w:color w:val="FFFFFF" w:themeColor="background1"/>
                                <w:kern w:val="24"/>
                                <w:sz w:val="56"/>
                                <w:szCs w:val="56"/>
                              </w:rPr>
                              <w:t>Projektantrag DMHS-Wanduhr</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4C1E9629" id="_x0000_s1028" type="#_x0000_t202" style="position:absolute;margin-left:-14.3pt;margin-top:19.65pt;width:520.15pt;height:53pt;rotation:-3;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0069D3A8" w14:textId="052971D7" w:rsidR="00402F62" w:rsidRPr="00A32B50" w:rsidRDefault="005200B8" w:rsidP="005200B8">
                      <w:pPr>
                        <w:jc w:val="center"/>
                        <w:rPr>
                          <w:rFonts w:ascii="Arial Black" w:hAnsi="Arial Black" w:cstheme="minorBidi"/>
                          <w:color w:val="000000" w:themeColor="text1"/>
                          <w:kern w:val="24"/>
                          <w:sz w:val="56"/>
                          <w:szCs w:val="56"/>
                        </w:rPr>
                      </w:pPr>
                      <w:r w:rsidRPr="00A32B50">
                        <w:rPr>
                          <w:rFonts w:ascii="Arial Black" w:hAnsi="Arial Black"/>
                          <w:color w:val="FFFFFF" w:themeColor="background1"/>
                          <w:kern w:val="24"/>
                          <w:sz w:val="56"/>
                          <w:szCs w:val="56"/>
                        </w:rPr>
                        <w:t>Projektantrag DMHS-Wanduhr</w:t>
                      </w:r>
                    </w:p>
                  </w:txbxContent>
                </v:textbox>
              </v:shape>
            </w:pict>
          </mc:Fallback>
        </mc:AlternateContent>
      </w:r>
    </w:p>
    <w:p w14:paraId="0502CED4" w14:textId="77777777" w:rsidR="00384032" w:rsidRPr="00BE0F10" w:rsidRDefault="00384032" w:rsidP="00402F62">
      <w:pPr>
        <w:rPr>
          <w:b/>
          <w:szCs w:val="20"/>
        </w:rPr>
      </w:pPr>
    </w:p>
    <w:p w14:paraId="57C5583B" w14:textId="77777777" w:rsidR="00384032" w:rsidRPr="00BE0F10" w:rsidRDefault="00384032" w:rsidP="00384032">
      <w:pPr>
        <w:rPr>
          <w:rFonts w:ascii="Arial Black" w:hAnsi="Arial Black"/>
          <w:color w:val="FFFFFF" w:themeColor="background1"/>
          <w:sz w:val="40"/>
          <w:szCs w:val="40"/>
        </w:rPr>
      </w:pPr>
    </w:p>
    <w:p w14:paraId="48D6B8A2" w14:textId="77777777" w:rsidR="004C4BE7" w:rsidRPr="00BE0F10"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C1AB13FEE0004E378F85B3CAD97B9A49"/>
        </w:placeholder>
        <w:dataBinding w:prefixMappings="xmlns:ns0='http://purl.org/dc/elements/1.1/' xmlns:ns1='http://schemas.openxmlformats.org/package/2006/metadata/core-properties' " w:xpath="/ns1:coreProperties[1]/ns0:subject[1]" w:storeItemID="{6C3C8BC8-F283-45AE-878A-BAB7291924A1}"/>
        <w:text/>
      </w:sdtPr>
      <w:sdtContent>
        <w:p w14:paraId="7075F996" w14:textId="77777777" w:rsidR="00384032" w:rsidRPr="00BE0F10" w:rsidRDefault="00E72474" w:rsidP="00384032">
          <w:pPr>
            <w:rPr>
              <w:rFonts w:ascii="Arial Black" w:hAnsi="Arial Black"/>
              <w:color w:val="FFFFFF" w:themeColor="background1"/>
              <w:sz w:val="48"/>
              <w:szCs w:val="48"/>
            </w:rPr>
          </w:pPr>
          <w:r w:rsidRPr="00BE0F10">
            <w:rPr>
              <w:rFonts w:ascii="Arial Black" w:hAnsi="Arial Black"/>
              <w:color w:val="FFFFFF" w:themeColor="background1"/>
              <w:sz w:val="48"/>
              <w:szCs w:val="48"/>
            </w:rPr>
            <w:t>IMS-T</w:t>
          </w:r>
          <w:r w:rsidR="004A19A4" w:rsidRPr="00BE0F10">
            <w:rPr>
              <w:rFonts w:ascii="Arial Black" w:hAnsi="Arial Black"/>
              <w:color w:val="FFFFFF" w:themeColor="background1"/>
              <w:sz w:val="48"/>
              <w:szCs w:val="48"/>
            </w:rPr>
            <w:t>@GBSSG</w:t>
          </w:r>
        </w:p>
      </w:sdtContent>
    </w:sdt>
    <w:sdt>
      <w:sdtPr>
        <w:rPr>
          <w:rFonts w:ascii="Arial Black" w:hAnsi="Arial Black"/>
          <w:color w:val="FFFFFF" w:themeColor="background1"/>
          <w:sz w:val="36"/>
          <w:szCs w:val="36"/>
        </w:rPr>
        <w:alias w:val="Titel"/>
        <w:tag w:val=""/>
        <w:id w:val="95605681"/>
        <w:placeholder>
          <w:docPart w:val="EA54D7E55FC640309C3FE4BD33C4E598"/>
        </w:placeholder>
        <w:dataBinding w:prefixMappings="xmlns:ns0='http://purl.org/dc/elements/1.1/' xmlns:ns1='http://schemas.openxmlformats.org/package/2006/metadata/core-properties' " w:xpath="/ns1:coreProperties[1]/ns0:title[1]" w:storeItemID="{6C3C8BC8-F283-45AE-878A-BAB7291924A1}"/>
        <w:text/>
      </w:sdtPr>
      <w:sdtContent>
        <w:p w14:paraId="78F4EE6B" w14:textId="2566963B" w:rsidR="002779FB" w:rsidRPr="00BE0F10" w:rsidRDefault="005200B8" w:rsidP="00384032">
          <w:pPr>
            <w:rPr>
              <w:rFonts w:ascii="Arial Black" w:hAnsi="Arial Black"/>
              <w:color w:val="FFFFFF" w:themeColor="background1"/>
              <w:sz w:val="36"/>
              <w:szCs w:val="36"/>
            </w:rPr>
          </w:pPr>
          <w:r w:rsidRPr="00BE0F10">
            <w:rPr>
              <w:rFonts w:ascii="Arial Black" w:hAnsi="Arial Black"/>
              <w:color w:val="FFFFFF" w:themeColor="background1"/>
              <w:sz w:val="36"/>
              <w:szCs w:val="36"/>
            </w:rPr>
            <w:t>Projektantrag</w:t>
          </w:r>
        </w:p>
      </w:sdtContent>
    </w:sdt>
    <w:p w14:paraId="003E8AD0" w14:textId="35729CC7" w:rsidR="001F18D0"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Ausgangslage</w:t>
      </w:r>
    </w:p>
    <w:p w14:paraId="4C3F2727" w14:textId="0DDBBA8E"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Gestaltungsbereiche</w:t>
      </w:r>
    </w:p>
    <w:p w14:paraId="5FB1A54E" w14:textId="5B5FB497"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Ziele/Ergebnisse</w:t>
      </w:r>
    </w:p>
    <w:p w14:paraId="7CA239F1" w14:textId="31068927"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Gestaltungsablauf</w:t>
      </w:r>
    </w:p>
    <w:p w14:paraId="7A5FF319" w14:textId="6158D1FB" w:rsidR="00384032"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Aufwand/Kosten</w:t>
      </w:r>
    </w:p>
    <w:p w14:paraId="6DBF21B0" w14:textId="0C3DDFBF" w:rsidR="005200B8"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Termine</w:t>
      </w:r>
    </w:p>
    <w:p w14:paraId="20482EF3" w14:textId="7EED6698" w:rsidR="005200B8"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Begründung der Aktivität</w:t>
      </w:r>
    </w:p>
    <w:p w14:paraId="56D48D97" w14:textId="3DA5C284" w:rsidR="005200B8"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Antragssteller</w:t>
      </w:r>
    </w:p>
    <w:p w14:paraId="4DFE065C" w14:textId="4F4E5D28" w:rsidR="002B60AE" w:rsidRPr="00BE0F10" w:rsidRDefault="005200B8" w:rsidP="00384032">
      <w:pPr>
        <w:spacing w:after="0" w:line="216" w:lineRule="auto"/>
        <w:contextualSpacing/>
        <w:rPr>
          <w:rFonts w:eastAsia="+mn-ea"/>
          <w:color w:val="FFFFFF" w:themeColor="background1"/>
          <w:kern w:val="24"/>
          <w:sz w:val="36"/>
          <w:szCs w:val="36"/>
        </w:rPr>
      </w:pPr>
      <w:r w:rsidRPr="00BE0F10">
        <w:rPr>
          <w:noProof/>
        </w:rPr>
        <w:drawing>
          <wp:anchor distT="0" distB="0" distL="114300" distR="114300" simplePos="0" relativeHeight="251740160" behindDoc="0" locked="0" layoutInCell="1" allowOverlap="1" wp14:anchorId="387C9BA2" wp14:editId="46D55C55">
            <wp:simplePos x="0" y="0"/>
            <wp:positionH relativeFrom="column">
              <wp:posOffset>4512329</wp:posOffset>
            </wp:positionH>
            <wp:positionV relativeFrom="paragraph">
              <wp:posOffset>28328</wp:posOffset>
            </wp:positionV>
            <wp:extent cx="1293962" cy="1293962"/>
            <wp:effectExtent l="0" t="0" r="0" b="0"/>
            <wp:wrapNone/>
            <wp:docPr id="286951442" name="Grafik 1" descr="Uhr Gesicht Symbol schwarz und Weiß transparent Hintergrund 1992373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r Gesicht Symbol schwarz und Weiß transparent Hintergrund 19923735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3962" cy="1293962"/>
                    </a:xfrm>
                    <a:prstGeom prst="rect">
                      <a:avLst/>
                    </a:prstGeom>
                    <a:noFill/>
                    <a:ln>
                      <a:noFill/>
                    </a:ln>
                  </pic:spPr>
                </pic:pic>
              </a:graphicData>
            </a:graphic>
          </wp:anchor>
        </w:drawing>
      </w:r>
    </w:p>
    <w:p w14:paraId="2546DE73" w14:textId="7BFDB67A" w:rsidR="00384032" w:rsidRPr="00BE0F10" w:rsidRDefault="008A6972">
      <w:pPr>
        <w:rPr>
          <w:rFonts w:eastAsia="+mn-ea"/>
          <w:color w:val="FFFFFF" w:themeColor="background1"/>
          <w:kern w:val="24"/>
          <w:sz w:val="36"/>
          <w:szCs w:val="36"/>
        </w:rPr>
      </w:pPr>
      <w:r w:rsidRPr="00BE0F10">
        <w:rPr>
          <w:rFonts w:eastAsia="+mn-ea"/>
          <w:noProof/>
          <w:color w:val="FFFFFF" w:themeColor="background1"/>
          <w:kern w:val="24"/>
          <w:sz w:val="36"/>
          <w:szCs w:val="36"/>
        </w:rPr>
        <mc:AlternateContent>
          <mc:Choice Requires="wps">
            <w:drawing>
              <wp:anchor distT="0" distB="0" distL="114300" distR="114300" simplePos="0" relativeHeight="251739136" behindDoc="0" locked="1" layoutInCell="1" allowOverlap="1" wp14:anchorId="050C4F68" wp14:editId="444EE913">
                <wp:simplePos x="0" y="0"/>
                <wp:positionH relativeFrom="margin">
                  <wp:posOffset>2340713</wp:posOffset>
                </wp:positionH>
                <wp:positionV relativeFrom="page">
                  <wp:posOffset>9857740</wp:posOffset>
                </wp:positionV>
                <wp:extent cx="3600000" cy="190800"/>
                <wp:effectExtent l="0" t="0" r="635" b="0"/>
                <wp:wrapNone/>
                <wp:docPr id="11" name="Textfeld 11"/>
                <wp:cNvGraphicFramePr/>
                <a:graphic xmlns:a="http://schemas.openxmlformats.org/drawingml/2006/main">
                  <a:graphicData uri="http://schemas.microsoft.com/office/word/2010/wordprocessingShape">
                    <wps:wsp>
                      <wps:cNvSpPr txBox="1"/>
                      <wps:spPr>
                        <a:xfrm>
                          <a:off x="0" y="0"/>
                          <a:ext cx="3600000" cy="190800"/>
                        </a:xfrm>
                        <a:prstGeom prst="rect">
                          <a:avLst/>
                        </a:prstGeom>
                        <a:noFill/>
                        <a:ln w="6350">
                          <a:noFill/>
                        </a:ln>
                      </wps:spPr>
                      <wps:txbx>
                        <w:txbxContent>
                          <w:p w14:paraId="77064326" w14:textId="29B1B29D" w:rsidR="008A6972" w:rsidRPr="00A32B50" w:rsidRDefault="00000000" w:rsidP="008A6972">
                            <w:pPr>
                              <w:spacing w:after="0" w:line="216" w:lineRule="auto"/>
                              <w:contextualSpacing/>
                              <w:jc w:val="right"/>
                              <w:rPr>
                                <w:rFonts w:eastAsia="+mn-ea"/>
                                <w:color w:val="FFFFFF" w:themeColor="background1"/>
                                <w:kern w:val="24"/>
                                <w:sz w:val="14"/>
                                <w:szCs w:val="14"/>
                              </w:rPr>
                            </w:pPr>
                            <w:sdt>
                              <w:sdtPr>
                                <w:rPr>
                                  <w:rFonts w:eastAsia="+mn-ea"/>
                                  <w:color w:val="FFFFFF" w:themeColor="background1"/>
                                  <w:kern w:val="24"/>
                                  <w:sz w:val="14"/>
                                  <w:szCs w:val="14"/>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9F5BF1">
                                  <w:rPr>
                                    <w:rFonts w:eastAsia="+mn-ea"/>
                                    <w:color w:val="FFFFFF" w:themeColor="background1"/>
                                    <w:kern w:val="24"/>
                                    <w:sz w:val="14"/>
                                    <w:szCs w:val="14"/>
                                  </w:rPr>
                                  <w:t>v4.0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0C4F68" id="Textfeld 11" o:spid="_x0000_s1029" type="#_x0000_t202" style="position:absolute;margin-left:184.3pt;margin-top:776.2pt;width:283.45pt;height: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" filled="f" stroked="f" strokeweight=".5pt">
                <v:textbox style="mso-fit-shape-to-text:t" inset="0,1.3mm,0,1.3mm">
                  <w:txbxContent>
                    <w:p w14:paraId="77064326" w14:textId="29B1B29D" w:rsidR="008A6972" w:rsidRPr="00A32B50" w:rsidRDefault="00000000" w:rsidP="008A6972">
                      <w:pPr>
                        <w:spacing w:after="0" w:line="216" w:lineRule="auto"/>
                        <w:contextualSpacing/>
                        <w:jc w:val="right"/>
                        <w:rPr>
                          <w:rFonts w:eastAsia="+mn-ea"/>
                          <w:color w:val="FFFFFF" w:themeColor="background1"/>
                          <w:kern w:val="24"/>
                          <w:sz w:val="14"/>
                          <w:szCs w:val="14"/>
                        </w:rPr>
                      </w:pPr>
                      <w:sdt>
                        <w:sdtPr>
                          <w:rPr>
                            <w:rFonts w:eastAsia="+mn-ea"/>
                            <w:color w:val="FFFFFF" w:themeColor="background1"/>
                            <w:kern w:val="24"/>
                            <w:sz w:val="14"/>
                            <w:szCs w:val="14"/>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9F5BF1">
                            <w:rPr>
                              <w:rFonts w:eastAsia="+mn-ea"/>
                              <w:color w:val="FFFFFF" w:themeColor="background1"/>
                              <w:kern w:val="24"/>
                              <w:sz w:val="14"/>
                              <w:szCs w:val="14"/>
                            </w:rPr>
                            <w:t>v4.0</w:t>
                          </w:r>
                        </w:sdtContent>
                      </w:sdt>
                    </w:p>
                  </w:txbxContent>
                </v:textbox>
                <w10:wrap anchorx="margin" anchory="page"/>
                <w10:anchorlock/>
              </v:shape>
            </w:pict>
          </mc:Fallback>
        </mc:AlternateContent>
      </w:r>
      <w:r w:rsidR="00384032" w:rsidRPr="00BE0F10">
        <w:rPr>
          <w:rFonts w:eastAsia="+mn-ea"/>
          <w:color w:val="FFFFFF" w:themeColor="background1"/>
          <w:kern w:val="24"/>
          <w:sz w:val="36"/>
          <w:szCs w:val="36"/>
        </w:rPr>
        <w:br w:type="page"/>
      </w:r>
    </w:p>
    <w:p w14:paraId="2AD0B240" w14:textId="77777777" w:rsidR="00A803CD" w:rsidRPr="00BE0F10" w:rsidRDefault="00A803CD" w:rsidP="00A803CD">
      <w:pPr>
        <w:pStyle w:val="berschrift-ohneIndex"/>
        <w:rPr>
          <w:color w:val="CCCC00" w:themeColor="text2"/>
        </w:rPr>
      </w:pPr>
      <w:r w:rsidRPr="00BE0F10">
        <w:lastRenderedPageBreak/>
        <w:t>Inhalt</w:t>
      </w:r>
      <w:r w:rsidRPr="00BE0F10">
        <w:rPr>
          <w:color w:val="CCCC00" w:themeColor="text2"/>
        </w:rPr>
        <w:t>.</w:t>
      </w:r>
    </w:p>
    <w:p w14:paraId="4DC59A8B" w14:textId="1A1031DC" w:rsidR="00D0211A" w:rsidRDefault="009A2BD5">
      <w:pPr>
        <w:pStyle w:val="Verzeichnis1"/>
        <w:rPr>
          <w:rFonts w:asciiTheme="minorHAnsi" w:eastAsiaTheme="minorEastAsia" w:hAnsiTheme="minorHAnsi" w:cstheme="minorBidi"/>
          <w:b w:val="0"/>
          <w:kern w:val="2"/>
          <w:sz w:val="24"/>
          <w:szCs w:val="24"/>
          <w:lang w:eastAsia="de-CH"/>
          <w14:ligatures w14:val="standardContextual"/>
        </w:rPr>
      </w:pPr>
      <w:r w:rsidRPr="00BE0F10">
        <w:rPr>
          <w:noProof w:val="0"/>
        </w:rPr>
        <w:fldChar w:fldCharType="begin"/>
      </w:r>
      <w:r w:rsidRPr="00BE0F10">
        <w:rPr>
          <w:noProof w:val="0"/>
        </w:rPr>
        <w:instrText xml:space="preserve"> TOC \o "2-3" \h \z \t "Überschrift 1;1" </w:instrText>
      </w:r>
      <w:r w:rsidRPr="00BE0F10">
        <w:rPr>
          <w:noProof w:val="0"/>
        </w:rPr>
        <w:fldChar w:fldCharType="separate"/>
      </w:r>
      <w:hyperlink w:anchor="_Toc165534275" w:history="1">
        <w:r w:rsidR="00D0211A" w:rsidRPr="00FD61EB">
          <w:rPr>
            <w:rStyle w:val="Hyperlink"/>
          </w:rPr>
          <w:t>1</w:t>
        </w:r>
        <w:r w:rsidR="00D0211A">
          <w:rPr>
            <w:rFonts w:asciiTheme="minorHAnsi" w:eastAsiaTheme="minorEastAsia" w:hAnsiTheme="minorHAnsi" w:cstheme="minorBidi"/>
            <w:b w:val="0"/>
            <w:kern w:val="2"/>
            <w:sz w:val="24"/>
            <w:szCs w:val="24"/>
            <w:lang w:eastAsia="de-CH"/>
            <w14:ligatures w14:val="standardContextual"/>
          </w:rPr>
          <w:tab/>
        </w:r>
        <w:r w:rsidR="00D0211A" w:rsidRPr="00FD61EB">
          <w:rPr>
            <w:rStyle w:val="Hyperlink"/>
          </w:rPr>
          <w:t>Projektantrag DMHS-Wanduhr</w:t>
        </w:r>
        <w:r w:rsidR="00D0211A">
          <w:rPr>
            <w:webHidden/>
          </w:rPr>
          <w:tab/>
        </w:r>
        <w:r w:rsidR="00D0211A">
          <w:rPr>
            <w:webHidden/>
          </w:rPr>
          <w:fldChar w:fldCharType="begin"/>
        </w:r>
        <w:r w:rsidR="00D0211A">
          <w:rPr>
            <w:webHidden/>
          </w:rPr>
          <w:instrText xml:space="preserve"> PAGEREF _Toc165534275 \h </w:instrText>
        </w:r>
        <w:r w:rsidR="00D0211A">
          <w:rPr>
            <w:webHidden/>
          </w:rPr>
        </w:r>
        <w:r w:rsidR="00D0211A">
          <w:rPr>
            <w:webHidden/>
          </w:rPr>
          <w:fldChar w:fldCharType="separate"/>
        </w:r>
        <w:r w:rsidR="00395BD2">
          <w:rPr>
            <w:webHidden/>
          </w:rPr>
          <w:t>3</w:t>
        </w:r>
        <w:r w:rsidR="00D0211A">
          <w:rPr>
            <w:webHidden/>
          </w:rPr>
          <w:fldChar w:fldCharType="end"/>
        </w:r>
      </w:hyperlink>
    </w:p>
    <w:p w14:paraId="30C6B863" w14:textId="12BD2F8D" w:rsidR="00D0211A" w:rsidRDefault="00D0211A">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5534276" w:history="1">
        <w:r w:rsidRPr="00FD61EB">
          <w:rPr>
            <w:rStyle w:val="Hyperlink"/>
          </w:rPr>
          <w:t>1.1</w:t>
        </w:r>
        <w:r>
          <w:rPr>
            <w:rFonts w:asciiTheme="minorHAnsi" w:eastAsiaTheme="minorEastAsia" w:hAnsiTheme="minorHAnsi" w:cstheme="minorBidi"/>
            <w:i w:val="0"/>
            <w:iCs w:val="0"/>
            <w:kern w:val="2"/>
            <w:sz w:val="24"/>
            <w:szCs w:val="24"/>
            <w:lang w:eastAsia="de-CH"/>
            <w14:ligatures w14:val="standardContextual"/>
          </w:rPr>
          <w:tab/>
        </w:r>
        <w:r w:rsidRPr="00FD61EB">
          <w:rPr>
            <w:rStyle w:val="Hyperlink"/>
          </w:rPr>
          <w:t>Ausgangslage</w:t>
        </w:r>
        <w:r>
          <w:rPr>
            <w:webHidden/>
          </w:rPr>
          <w:tab/>
        </w:r>
        <w:r>
          <w:rPr>
            <w:webHidden/>
          </w:rPr>
          <w:fldChar w:fldCharType="begin"/>
        </w:r>
        <w:r>
          <w:rPr>
            <w:webHidden/>
          </w:rPr>
          <w:instrText xml:space="preserve"> PAGEREF _Toc165534276 \h </w:instrText>
        </w:r>
        <w:r>
          <w:rPr>
            <w:webHidden/>
          </w:rPr>
        </w:r>
        <w:r>
          <w:rPr>
            <w:webHidden/>
          </w:rPr>
          <w:fldChar w:fldCharType="separate"/>
        </w:r>
        <w:r w:rsidR="00395BD2">
          <w:rPr>
            <w:webHidden/>
          </w:rPr>
          <w:t>3</w:t>
        </w:r>
        <w:r>
          <w:rPr>
            <w:webHidden/>
          </w:rPr>
          <w:fldChar w:fldCharType="end"/>
        </w:r>
      </w:hyperlink>
    </w:p>
    <w:p w14:paraId="529C8B66" w14:textId="7054621E" w:rsidR="00D0211A" w:rsidRDefault="00D0211A">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5534277" w:history="1">
        <w:r w:rsidRPr="00FD61EB">
          <w:rPr>
            <w:rStyle w:val="Hyperlink"/>
          </w:rPr>
          <w:t>1.2</w:t>
        </w:r>
        <w:r>
          <w:rPr>
            <w:rFonts w:asciiTheme="minorHAnsi" w:eastAsiaTheme="minorEastAsia" w:hAnsiTheme="minorHAnsi" w:cstheme="minorBidi"/>
            <w:i w:val="0"/>
            <w:iCs w:val="0"/>
            <w:kern w:val="2"/>
            <w:sz w:val="24"/>
            <w:szCs w:val="24"/>
            <w:lang w:eastAsia="de-CH"/>
            <w14:ligatures w14:val="standardContextual"/>
          </w:rPr>
          <w:tab/>
        </w:r>
        <w:r w:rsidRPr="00FD61EB">
          <w:rPr>
            <w:rStyle w:val="Hyperlink"/>
          </w:rPr>
          <w:t>Gestaltungsbereich</w:t>
        </w:r>
        <w:r>
          <w:rPr>
            <w:webHidden/>
          </w:rPr>
          <w:tab/>
        </w:r>
        <w:r>
          <w:rPr>
            <w:webHidden/>
          </w:rPr>
          <w:fldChar w:fldCharType="begin"/>
        </w:r>
        <w:r>
          <w:rPr>
            <w:webHidden/>
          </w:rPr>
          <w:instrText xml:space="preserve"> PAGEREF _Toc165534277 \h </w:instrText>
        </w:r>
        <w:r>
          <w:rPr>
            <w:webHidden/>
          </w:rPr>
        </w:r>
        <w:r>
          <w:rPr>
            <w:webHidden/>
          </w:rPr>
          <w:fldChar w:fldCharType="separate"/>
        </w:r>
        <w:r w:rsidR="00395BD2">
          <w:rPr>
            <w:webHidden/>
          </w:rPr>
          <w:t>3</w:t>
        </w:r>
        <w:r>
          <w:rPr>
            <w:webHidden/>
          </w:rPr>
          <w:fldChar w:fldCharType="end"/>
        </w:r>
      </w:hyperlink>
    </w:p>
    <w:p w14:paraId="5A9CB54D" w14:textId="24375F56" w:rsidR="00D0211A" w:rsidRDefault="00D0211A">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5534278" w:history="1">
        <w:r w:rsidRPr="00FD61EB">
          <w:rPr>
            <w:rStyle w:val="Hyperlink"/>
          </w:rPr>
          <w:t>1.3</w:t>
        </w:r>
        <w:r>
          <w:rPr>
            <w:rFonts w:asciiTheme="minorHAnsi" w:eastAsiaTheme="minorEastAsia" w:hAnsiTheme="minorHAnsi" w:cstheme="minorBidi"/>
            <w:i w:val="0"/>
            <w:iCs w:val="0"/>
            <w:kern w:val="2"/>
            <w:sz w:val="24"/>
            <w:szCs w:val="24"/>
            <w:lang w:eastAsia="de-CH"/>
            <w14:ligatures w14:val="standardContextual"/>
          </w:rPr>
          <w:tab/>
        </w:r>
        <w:r w:rsidRPr="00FD61EB">
          <w:rPr>
            <w:rStyle w:val="Hyperlink"/>
          </w:rPr>
          <w:t>Ziele &amp; Ergebnisse</w:t>
        </w:r>
        <w:r>
          <w:rPr>
            <w:webHidden/>
          </w:rPr>
          <w:tab/>
        </w:r>
        <w:r>
          <w:rPr>
            <w:webHidden/>
          </w:rPr>
          <w:fldChar w:fldCharType="begin"/>
        </w:r>
        <w:r>
          <w:rPr>
            <w:webHidden/>
          </w:rPr>
          <w:instrText xml:space="preserve"> PAGEREF _Toc165534278 \h </w:instrText>
        </w:r>
        <w:r>
          <w:rPr>
            <w:webHidden/>
          </w:rPr>
        </w:r>
        <w:r>
          <w:rPr>
            <w:webHidden/>
          </w:rPr>
          <w:fldChar w:fldCharType="separate"/>
        </w:r>
        <w:r w:rsidR="00395BD2">
          <w:rPr>
            <w:webHidden/>
          </w:rPr>
          <w:t>3</w:t>
        </w:r>
        <w:r>
          <w:rPr>
            <w:webHidden/>
          </w:rPr>
          <w:fldChar w:fldCharType="end"/>
        </w:r>
      </w:hyperlink>
    </w:p>
    <w:p w14:paraId="48E41E5E" w14:textId="71BBF4DB" w:rsidR="00D0211A" w:rsidRDefault="00D0211A">
      <w:pPr>
        <w:pStyle w:val="Verzeichnis3"/>
        <w:rPr>
          <w:rFonts w:asciiTheme="minorHAnsi" w:eastAsiaTheme="minorEastAsia" w:hAnsiTheme="minorHAnsi" w:cstheme="minorBidi"/>
          <w:kern w:val="2"/>
          <w:sz w:val="24"/>
          <w:szCs w:val="24"/>
          <w:lang w:eastAsia="de-CH"/>
          <w14:ligatures w14:val="standardContextual"/>
        </w:rPr>
      </w:pPr>
      <w:hyperlink w:anchor="_Toc165534279" w:history="1">
        <w:r w:rsidRPr="00FD61EB">
          <w:rPr>
            <w:rStyle w:val="Hyperlink"/>
          </w:rPr>
          <w:t>1.3.1</w:t>
        </w:r>
        <w:r>
          <w:rPr>
            <w:rFonts w:asciiTheme="minorHAnsi" w:eastAsiaTheme="minorEastAsia" w:hAnsiTheme="minorHAnsi" w:cstheme="minorBidi"/>
            <w:kern w:val="2"/>
            <w:sz w:val="24"/>
            <w:szCs w:val="24"/>
            <w:lang w:eastAsia="de-CH"/>
            <w14:ligatures w14:val="standardContextual"/>
          </w:rPr>
          <w:tab/>
        </w:r>
        <w:r w:rsidRPr="00FD61EB">
          <w:rPr>
            <w:rStyle w:val="Hyperlink"/>
          </w:rPr>
          <w:t>Unser Ziel</w:t>
        </w:r>
        <w:r>
          <w:rPr>
            <w:webHidden/>
          </w:rPr>
          <w:tab/>
        </w:r>
        <w:r>
          <w:rPr>
            <w:webHidden/>
          </w:rPr>
          <w:fldChar w:fldCharType="begin"/>
        </w:r>
        <w:r>
          <w:rPr>
            <w:webHidden/>
          </w:rPr>
          <w:instrText xml:space="preserve"> PAGEREF _Toc165534279 \h </w:instrText>
        </w:r>
        <w:r>
          <w:rPr>
            <w:webHidden/>
          </w:rPr>
        </w:r>
        <w:r>
          <w:rPr>
            <w:webHidden/>
          </w:rPr>
          <w:fldChar w:fldCharType="separate"/>
        </w:r>
        <w:r w:rsidR="00395BD2">
          <w:rPr>
            <w:webHidden/>
          </w:rPr>
          <w:t>3</w:t>
        </w:r>
        <w:r>
          <w:rPr>
            <w:webHidden/>
          </w:rPr>
          <w:fldChar w:fldCharType="end"/>
        </w:r>
      </w:hyperlink>
    </w:p>
    <w:p w14:paraId="726DDC5B" w14:textId="6443834F" w:rsidR="00D0211A" w:rsidRDefault="00D0211A">
      <w:pPr>
        <w:pStyle w:val="Verzeichnis3"/>
        <w:rPr>
          <w:rFonts w:asciiTheme="minorHAnsi" w:eastAsiaTheme="minorEastAsia" w:hAnsiTheme="minorHAnsi" w:cstheme="minorBidi"/>
          <w:kern w:val="2"/>
          <w:sz w:val="24"/>
          <w:szCs w:val="24"/>
          <w:lang w:eastAsia="de-CH"/>
          <w14:ligatures w14:val="standardContextual"/>
        </w:rPr>
      </w:pPr>
      <w:hyperlink w:anchor="_Toc165534280" w:history="1">
        <w:r w:rsidRPr="00FD61EB">
          <w:rPr>
            <w:rStyle w:val="Hyperlink"/>
          </w:rPr>
          <w:t>1.3.2</w:t>
        </w:r>
        <w:r>
          <w:rPr>
            <w:rFonts w:asciiTheme="minorHAnsi" w:eastAsiaTheme="minorEastAsia" w:hAnsiTheme="minorHAnsi" w:cstheme="minorBidi"/>
            <w:kern w:val="2"/>
            <w:sz w:val="24"/>
            <w:szCs w:val="24"/>
            <w:lang w:eastAsia="de-CH"/>
            <w14:ligatures w14:val="standardContextual"/>
          </w:rPr>
          <w:tab/>
        </w:r>
        <w:r w:rsidRPr="00FD61EB">
          <w:rPr>
            <w:rStyle w:val="Hyperlink"/>
          </w:rPr>
          <w:t>Das Ergebnis</w:t>
        </w:r>
        <w:r>
          <w:rPr>
            <w:webHidden/>
          </w:rPr>
          <w:tab/>
        </w:r>
        <w:r>
          <w:rPr>
            <w:webHidden/>
          </w:rPr>
          <w:fldChar w:fldCharType="begin"/>
        </w:r>
        <w:r>
          <w:rPr>
            <w:webHidden/>
          </w:rPr>
          <w:instrText xml:space="preserve"> PAGEREF _Toc165534280 \h </w:instrText>
        </w:r>
        <w:r>
          <w:rPr>
            <w:webHidden/>
          </w:rPr>
        </w:r>
        <w:r>
          <w:rPr>
            <w:webHidden/>
          </w:rPr>
          <w:fldChar w:fldCharType="separate"/>
        </w:r>
        <w:r w:rsidR="00395BD2">
          <w:rPr>
            <w:webHidden/>
          </w:rPr>
          <w:t>3</w:t>
        </w:r>
        <w:r>
          <w:rPr>
            <w:webHidden/>
          </w:rPr>
          <w:fldChar w:fldCharType="end"/>
        </w:r>
      </w:hyperlink>
    </w:p>
    <w:p w14:paraId="7BAB7196" w14:textId="6CA45746" w:rsidR="00D0211A" w:rsidRDefault="00D0211A">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5534281" w:history="1">
        <w:r w:rsidRPr="00FD61EB">
          <w:rPr>
            <w:rStyle w:val="Hyperlink"/>
          </w:rPr>
          <w:t>1.4</w:t>
        </w:r>
        <w:r>
          <w:rPr>
            <w:rFonts w:asciiTheme="minorHAnsi" w:eastAsiaTheme="minorEastAsia" w:hAnsiTheme="minorHAnsi" w:cstheme="minorBidi"/>
            <w:i w:val="0"/>
            <w:iCs w:val="0"/>
            <w:kern w:val="2"/>
            <w:sz w:val="24"/>
            <w:szCs w:val="24"/>
            <w:lang w:eastAsia="de-CH"/>
            <w14:ligatures w14:val="standardContextual"/>
          </w:rPr>
          <w:tab/>
        </w:r>
        <w:r w:rsidRPr="00FD61EB">
          <w:rPr>
            <w:rStyle w:val="Hyperlink"/>
          </w:rPr>
          <w:t>Gestaltungsablauf</w:t>
        </w:r>
        <w:r>
          <w:rPr>
            <w:webHidden/>
          </w:rPr>
          <w:tab/>
        </w:r>
        <w:r>
          <w:rPr>
            <w:webHidden/>
          </w:rPr>
          <w:fldChar w:fldCharType="begin"/>
        </w:r>
        <w:r>
          <w:rPr>
            <w:webHidden/>
          </w:rPr>
          <w:instrText xml:space="preserve"> PAGEREF _Toc165534281 \h </w:instrText>
        </w:r>
        <w:r>
          <w:rPr>
            <w:webHidden/>
          </w:rPr>
        </w:r>
        <w:r>
          <w:rPr>
            <w:webHidden/>
          </w:rPr>
          <w:fldChar w:fldCharType="separate"/>
        </w:r>
        <w:r w:rsidR="00395BD2">
          <w:rPr>
            <w:webHidden/>
          </w:rPr>
          <w:t>4</w:t>
        </w:r>
        <w:r>
          <w:rPr>
            <w:webHidden/>
          </w:rPr>
          <w:fldChar w:fldCharType="end"/>
        </w:r>
      </w:hyperlink>
    </w:p>
    <w:p w14:paraId="7B31824C" w14:textId="7828BFE9" w:rsidR="00D0211A" w:rsidRDefault="00D0211A">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5534282" w:history="1">
        <w:r w:rsidRPr="00FD61EB">
          <w:rPr>
            <w:rStyle w:val="Hyperlink"/>
          </w:rPr>
          <w:t>1.5</w:t>
        </w:r>
        <w:r>
          <w:rPr>
            <w:rFonts w:asciiTheme="minorHAnsi" w:eastAsiaTheme="minorEastAsia" w:hAnsiTheme="minorHAnsi" w:cstheme="minorBidi"/>
            <w:i w:val="0"/>
            <w:iCs w:val="0"/>
            <w:kern w:val="2"/>
            <w:sz w:val="24"/>
            <w:szCs w:val="24"/>
            <w:lang w:eastAsia="de-CH"/>
            <w14:ligatures w14:val="standardContextual"/>
          </w:rPr>
          <w:tab/>
        </w:r>
        <w:r w:rsidRPr="00FD61EB">
          <w:rPr>
            <w:rStyle w:val="Hyperlink"/>
          </w:rPr>
          <w:t>Aufwand &amp; Kosten</w:t>
        </w:r>
        <w:r>
          <w:rPr>
            <w:webHidden/>
          </w:rPr>
          <w:tab/>
        </w:r>
        <w:r>
          <w:rPr>
            <w:webHidden/>
          </w:rPr>
          <w:fldChar w:fldCharType="begin"/>
        </w:r>
        <w:r>
          <w:rPr>
            <w:webHidden/>
          </w:rPr>
          <w:instrText xml:space="preserve"> PAGEREF _Toc165534282 \h </w:instrText>
        </w:r>
        <w:r>
          <w:rPr>
            <w:webHidden/>
          </w:rPr>
        </w:r>
        <w:r>
          <w:rPr>
            <w:webHidden/>
          </w:rPr>
          <w:fldChar w:fldCharType="separate"/>
        </w:r>
        <w:r w:rsidR="00395BD2">
          <w:rPr>
            <w:webHidden/>
          </w:rPr>
          <w:t>4</w:t>
        </w:r>
        <w:r>
          <w:rPr>
            <w:webHidden/>
          </w:rPr>
          <w:fldChar w:fldCharType="end"/>
        </w:r>
      </w:hyperlink>
    </w:p>
    <w:p w14:paraId="356092B9" w14:textId="0504DE96" w:rsidR="00D0211A" w:rsidRDefault="00D0211A">
      <w:pPr>
        <w:pStyle w:val="Verzeichnis3"/>
        <w:rPr>
          <w:rFonts w:asciiTheme="minorHAnsi" w:eastAsiaTheme="minorEastAsia" w:hAnsiTheme="minorHAnsi" w:cstheme="minorBidi"/>
          <w:kern w:val="2"/>
          <w:sz w:val="24"/>
          <w:szCs w:val="24"/>
          <w:lang w:eastAsia="de-CH"/>
          <w14:ligatures w14:val="standardContextual"/>
        </w:rPr>
      </w:pPr>
      <w:hyperlink w:anchor="_Toc165534283" w:history="1">
        <w:r w:rsidRPr="00FD61EB">
          <w:rPr>
            <w:rStyle w:val="Hyperlink"/>
          </w:rPr>
          <w:t>1.5.1</w:t>
        </w:r>
        <w:r>
          <w:rPr>
            <w:rFonts w:asciiTheme="minorHAnsi" w:eastAsiaTheme="minorEastAsia" w:hAnsiTheme="minorHAnsi" w:cstheme="minorBidi"/>
            <w:kern w:val="2"/>
            <w:sz w:val="24"/>
            <w:szCs w:val="24"/>
            <w:lang w:eastAsia="de-CH"/>
            <w14:ligatures w14:val="standardContextual"/>
          </w:rPr>
          <w:tab/>
        </w:r>
        <w:r w:rsidRPr="00FD61EB">
          <w:rPr>
            <w:rStyle w:val="Hyperlink"/>
          </w:rPr>
          <w:t>Aufwand</w:t>
        </w:r>
        <w:r>
          <w:rPr>
            <w:webHidden/>
          </w:rPr>
          <w:tab/>
        </w:r>
        <w:r>
          <w:rPr>
            <w:webHidden/>
          </w:rPr>
          <w:fldChar w:fldCharType="begin"/>
        </w:r>
        <w:r>
          <w:rPr>
            <w:webHidden/>
          </w:rPr>
          <w:instrText xml:space="preserve"> PAGEREF _Toc165534283 \h </w:instrText>
        </w:r>
        <w:r>
          <w:rPr>
            <w:webHidden/>
          </w:rPr>
        </w:r>
        <w:r>
          <w:rPr>
            <w:webHidden/>
          </w:rPr>
          <w:fldChar w:fldCharType="separate"/>
        </w:r>
        <w:r w:rsidR="00395BD2">
          <w:rPr>
            <w:webHidden/>
          </w:rPr>
          <w:t>4</w:t>
        </w:r>
        <w:r>
          <w:rPr>
            <w:webHidden/>
          </w:rPr>
          <w:fldChar w:fldCharType="end"/>
        </w:r>
      </w:hyperlink>
    </w:p>
    <w:p w14:paraId="54E99973" w14:textId="58405B35" w:rsidR="00D0211A" w:rsidRDefault="00D0211A">
      <w:pPr>
        <w:pStyle w:val="Verzeichnis3"/>
        <w:rPr>
          <w:rFonts w:asciiTheme="minorHAnsi" w:eastAsiaTheme="minorEastAsia" w:hAnsiTheme="minorHAnsi" w:cstheme="minorBidi"/>
          <w:kern w:val="2"/>
          <w:sz w:val="24"/>
          <w:szCs w:val="24"/>
          <w:lang w:eastAsia="de-CH"/>
          <w14:ligatures w14:val="standardContextual"/>
        </w:rPr>
      </w:pPr>
      <w:hyperlink w:anchor="_Toc165534284" w:history="1">
        <w:r w:rsidRPr="00FD61EB">
          <w:rPr>
            <w:rStyle w:val="Hyperlink"/>
          </w:rPr>
          <w:t>1.5.2</w:t>
        </w:r>
        <w:r>
          <w:rPr>
            <w:rFonts w:asciiTheme="minorHAnsi" w:eastAsiaTheme="minorEastAsia" w:hAnsiTheme="minorHAnsi" w:cstheme="minorBidi"/>
            <w:kern w:val="2"/>
            <w:sz w:val="24"/>
            <w:szCs w:val="24"/>
            <w:lang w:eastAsia="de-CH"/>
            <w14:ligatures w14:val="standardContextual"/>
          </w:rPr>
          <w:tab/>
        </w:r>
        <w:r w:rsidRPr="00FD61EB">
          <w:rPr>
            <w:rStyle w:val="Hyperlink"/>
          </w:rPr>
          <w:t>Kosten</w:t>
        </w:r>
        <w:r>
          <w:rPr>
            <w:webHidden/>
          </w:rPr>
          <w:tab/>
        </w:r>
        <w:r>
          <w:rPr>
            <w:webHidden/>
          </w:rPr>
          <w:fldChar w:fldCharType="begin"/>
        </w:r>
        <w:r>
          <w:rPr>
            <w:webHidden/>
          </w:rPr>
          <w:instrText xml:space="preserve"> PAGEREF _Toc165534284 \h </w:instrText>
        </w:r>
        <w:r>
          <w:rPr>
            <w:webHidden/>
          </w:rPr>
        </w:r>
        <w:r>
          <w:rPr>
            <w:webHidden/>
          </w:rPr>
          <w:fldChar w:fldCharType="separate"/>
        </w:r>
        <w:r w:rsidR="00395BD2">
          <w:rPr>
            <w:webHidden/>
          </w:rPr>
          <w:t>4</w:t>
        </w:r>
        <w:r>
          <w:rPr>
            <w:webHidden/>
          </w:rPr>
          <w:fldChar w:fldCharType="end"/>
        </w:r>
      </w:hyperlink>
    </w:p>
    <w:p w14:paraId="20B0AD3E" w14:textId="3C22E91F" w:rsidR="00D0211A" w:rsidRDefault="00D0211A">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5534285" w:history="1">
        <w:r w:rsidRPr="00FD61EB">
          <w:rPr>
            <w:rStyle w:val="Hyperlink"/>
          </w:rPr>
          <w:t>1.6</w:t>
        </w:r>
        <w:r>
          <w:rPr>
            <w:rFonts w:asciiTheme="minorHAnsi" w:eastAsiaTheme="minorEastAsia" w:hAnsiTheme="minorHAnsi" w:cstheme="minorBidi"/>
            <w:i w:val="0"/>
            <w:iCs w:val="0"/>
            <w:kern w:val="2"/>
            <w:sz w:val="24"/>
            <w:szCs w:val="24"/>
            <w:lang w:eastAsia="de-CH"/>
            <w14:ligatures w14:val="standardContextual"/>
          </w:rPr>
          <w:tab/>
        </w:r>
        <w:r w:rsidRPr="00FD61EB">
          <w:rPr>
            <w:rStyle w:val="Hyperlink"/>
          </w:rPr>
          <w:t>Termine</w:t>
        </w:r>
        <w:r>
          <w:rPr>
            <w:webHidden/>
          </w:rPr>
          <w:tab/>
        </w:r>
        <w:r>
          <w:rPr>
            <w:webHidden/>
          </w:rPr>
          <w:fldChar w:fldCharType="begin"/>
        </w:r>
        <w:r>
          <w:rPr>
            <w:webHidden/>
          </w:rPr>
          <w:instrText xml:space="preserve"> PAGEREF _Toc165534285 \h </w:instrText>
        </w:r>
        <w:r>
          <w:rPr>
            <w:webHidden/>
          </w:rPr>
        </w:r>
        <w:r>
          <w:rPr>
            <w:webHidden/>
          </w:rPr>
          <w:fldChar w:fldCharType="separate"/>
        </w:r>
        <w:r w:rsidR="00395BD2">
          <w:rPr>
            <w:webHidden/>
          </w:rPr>
          <w:t>5</w:t>
        </w:r>
        <w:r>
          <w:rPr>
            <w:webHidden/>
          </w:rPr>
          <w:fldChar w:fldCharType="end"/>
        </w:r>
      </w:hyperlink>
    </w:p>
    <w:p w14:paraId="34F2DC8B" w14:textId="5D99EC48" w:rsidR="00D0211A" w:rsidRDefault="00D0211A">
      <w:pPr>
        <w:pStyle w:val="Verzeichnis3"/>
        <w:rPr>
          <w:rFonts w:asciiTheme="minorHAnsi" w:eastAsiaTheme="minorEastAsia" w:hAnsiTheme="minorHAnsi" w:cstheme="minorBidi"/>
          <w:kern w:val="2"/>
          <w:sz w:val="24"/>
          <w:szCs w:val="24"/>
          <w:lang w:eastAsia="de-CH"/>
          <w14:ligatures w14:val="standardContextual"/>
        </w:rPr>
      </w:pPr>
      <w:hyperlink w:anchor="_Toc165534286" w:history="1">
        <w:r w:rsidRPr="00FD61EB">
          <w:rPr>
            <w:rStyle w:val="Hyperlink"/>
          </w:rPr>
          <w:t>1.6.1</w:t>
        </w:r>
        <w:r>
          <w:rPr>
            <w:rFonts w:asciiTheme="minorHAnsi" w:eastAsiaTheme="minorEastAsia" w:hAnsiTheme="minorHAnsi" w:cstheme="minorBidi"/>
            <w:kern w:val="2"/>
            <w:sz w:val="24"/>
            <w:szCs w:val="24"/>
            <w:lang w:eastAsia="de-CH"/>
            <w14:ligatures w14:val="standardContextual"/>
          </w:rPr>
          <w:tab/>
        </w:r>
        <w:r w:rsidRPr="00FD61EB">
          <w:rPr>
            <w:rStyle w:val="Hyperlink"/>
          </w:rPr>
          <w:t>06.05.2024</w:t>
        </w:r>
        <w:r>
          <w:rPr>
            <w:webHidden/>
          </w:rPr>
          <w:tab/>
        </w:r>
        <w:r>
          <w:rPr>
            <w:webHidden/>
          </w:rPr>
          <w:fldChar w:fldCharType="begin"/>
        </w:r>
        <w:r>
          <w:rPr>
            <w:webHidden/>
          </w:rPr>
          <w:instrText xml:space="preserve"> PAGEREF _Toc165534286 \h </w:instrText>
        </w:r>
        <w:r>
          <w:rPr>
            <w:webHidden/>
          </w:rPr>
        </w:r>
        <w:r>
          <w:rPr>
            <w:webHidden/>
          </w:rPr>
          <w:fldChar w:fldCharType="separate"/>
        </w:r>
        <w:r w:rsidR="00395BD2">
          <w:rPr>
            <w:webHidden/>
          </w:rPr>
          <w:t>5</w:t>
        </w:r>
        <w:r>
          <w:rPr>
            <w:webHidden/>
          </w:rPr>
          <w:fldChar w:fldCharType="end"/>
        </w:r>
      </w:hyperlink>
    </w:p>
    <w:p w14:paraId="6403A31A" w14:textId="29CF6E49" w:rsidR="00D0211A" w:rsidRDefault="00D0211A">
      <w:pPr>
        <w:pStyle w:val="Verzeichnis3"/>
        <w:rPr>
          <w:rFonts w:asciiTheme="minorHAnsi" w:eastAsiaTheme="minorEastAsia" w:hAnsiTheme="minorHAnsi" w:cstheme="minorBidi"/>
          <w:kern w:val="2"/>
          <w:sz w:val="24"/>
          <w:szCs w:val="24"/>
          <w:lang w:eastAsia="de-CH"/>
          <w14:ligatures w14:val="standardContextual"/>
        </w:rPr>
      </w:pPr>
      <w:hyperlink w:anchor="_Toc165534287" w:history="1">
        <w:r w:rsidRPr="00FD61EB">
          <w:rPr>
            <w:rStyle w:val="Hyperlink"/>
          </w:rPr>
          <w:t>1.6.2</w:t>
        </w:r>
        <w:r>
          <w:rPr>
            <w:rFonts w:asciiTheme="minorHAnsi" w:eastAsiaTheme="minorEastAsia" w:hAnsiTheme="minorHAnsi" w:cstheme="minorBidi"/>
            <w:kern w:val="2"/>
            <w:sz w:val="24"/>
            <w:szCs w:val="24"/>
            <w:lang w:eastAsia="de-CH"/>
            <w14:ligatures w14:val="standardContextual"/>
          </w:rPr>
          <w:tab/>
        </w:r>
        <w:r w:rsidRPr="00FD61EB">
          <w:rPr>
            <w:rStyle w:val="Hyperlink"/>
          </w:rPr>
          <w:t>13.05.2024</w:t>
        </w:r>
        <w:r>
          <w:rPr>
            <w:webHidden/>
          </w:rPr>
          <w:tab/>
        </w:r>
        <w:r>
          <w:rPr>
            <w:webHidden/>
          </w:rPr>
          <w:fldChar w:fldCharType="begin"/>
        </w:r>
        <w:r>
          <w:rPr>
            <w:webHidden/>
          </w:rPr>
          <w:instrText xml:space="preserve"> PAGEREF _Toc165534287 \h </w:instrText>
        </w:r>
        <w:r>
          <w:rPr>
            <w:webHidden/>
          </w:rPr>
        </w:r>
        <w:r>
          <w:rPr>
            <w:webHidden/>
          </w:rPr>
          <w:fldChar w:fldCharType="separate"/>
        </w:r>
        <w:r w:rsidR="00395BD2">
          <w:rPr>
            <w:webHidden/>
          </w:rPr>
          <w:t>5</w:t>
        </w:r>
        <w:r>
          <w:rPr>
            <w:webHidden/>
          </w:rPr>
          <w:fldChar w:fldCharType="end"/>
        </w:r>
      </w:hyperlink>
    </w:p>
    <w:p w14:paraId="7A94F7C8" w14:textId="01B4FECB" w:rsidR="00D0211A" w:rsidRDefault="00D0211A">
      <w:pPr>
        <w:pStyle w:val="Verzeichnis3"/>
        <w:rPr>
          <w:rFonts w:asciiTheme="minorHAnsi" w:eastAsiaTheme="minorEastAsia" w:hAnsiTheme="minorHAnsi" w:cstheme="minorBidi"/>
          <w:kern w:val="2"/>
          <w:sz w:val="24"/>
          <w:szCs w:val="24"/>
          <w:lang w:eastAsia="de-CH"/>
          <w14:ligatures w14:val="standardContextual"/>
        </w:rPr>
      </w:pPr>
      <w:hyperlink w:anchor="_Toc165534288" w:history="1">
        <w:r w:rsidRPr="00FD61EB">
          <w:rPr>
            <w:rStyle w:val="Hyperlink"/>
          </w:rPr>
          <w:t>1.6.3</w:t>
        </w:r>
        <w:r>
          <w:rPr>
            <w:rFonts w:asciiTheme="minorHAnsi" w:eastAsiaTheme="minorEastAsia" w:hAnsiTheme="minorHAnsi" w:cstheme="minorBidi"/>
            <w:kern w:val="2"/>
            <w:sz w:val="24"/>
            <w:szCs w:val="24"/>
            <w:lang w:eastAsia="de-CH"/>
            <w14:ligatures w14:val="standardContextual"/>
          </w:rPr>
          <w:tab/>
        </w:r>
        <w:r w:rsidRPr="00FD61EB">
          <w:rPr>
            <w:rStyle w:val="Hyperlink"/>
          </w:rPr>
          <w:t>27.05.2024</w:t>
        </w:r>
        <w:r>
          <w:rPr>
            <w:webHidden/>
          </w:rPr>
          <w:tab/>
        </w:r>
        <w:r>
          <w:rPr>
            <w:webHidden/>
          </w:rPr>
          <w:fldChar w:fldCharType="begin"/>
        </w:r>
        <w:r>
          <w:rPr>
            <w:webHidden/>
          </w:rPr>
          <w:instrText xml:space="preserve"> PAGEREF _Toc165534288 \h </w:instrText>
        </w:r>
        <w:r>
          <w:rPr>
            <w:webHidden/>
          </w:rPr>
        </w:r>
        <w:r>
          <w:rPr>
            <w:webHidden/>
          </w:rPr>
          <w:fldChar w:fldCharType="separate"/>
        </w:r>
        <w:r w:rsidR="00395BD2">
          <w:rPr>
            <w:webHidden/>
          </w:rPr>
          <w:t>5</w:t>
        </w:r>
        <w:r>
          <w:rPr>
            <w:webHidden/>
          </w:rPr>
          <w:fldChar w:fldCharType="end"/>
        </w:r>
      </w:hyperlink>
    </w:p>
    <w:p w14:paraId="3FF29D9B" w14:textId="56E4656F" w:rsidR="00D0211A" w:rsidRDefault="00D0211A">
      <w:pPr>
        <w:pStyle w:val="Verzeichnis3"/>
        <w:rPr>
          <w:rFonts w:asciiTheme="minorHAnsi" w:eastAsiaTheme="minorEastAsia" w:hAnsiTheme="minorHAnsi" w:cstheme="minorBidi"/>
          <w:kern w:val="2"/>
          <w:sz w:val="24"/>
          <w:szCs w:val="24"/>
          <w:lang w:eastAsia="de-CH"/>
          <w14:ligatures w14:val="standardContextual"/>
        </w:rPr>
      </w:pPr>
      <w:hyperlink w:anchor="_Toc165534289" w:history="1">
        <w:r w:rsidRPr="00FD61EB">
          <w:rPr>
            <w:rStyle w:val="Hyperlink"/>
          </w:rPr>
          <w:t>1.6.4</w:t>
        </w:r>
        <w:r>
          <w:rPr>
            <w:rFonts w:asciiTheme="minorHAnsi" w:eastAsiaTheme="minorEastAsia" w:hAnsiTheme="minorHAnsi" w:cstheme="minorBidi"/>
            <w:kern w:val="2"/>
            <w:sz w:val="24"/>
            <w:szCs w:val="24"/>
            <w:lang w:eastAsia="de-CH"/>
            <w14:ligatures w14:val="standardContextual"/>
          </w:rPr>
          <w:tab/>
        </w:r>
        <w:r w:rsidRPr="00FD61EB">
          <w:rPr>
            <w:rStyle w:val="Hyperlink"/>
          </w:rPr>
          <w:t>03.06.2024</w:t>
        </w:r>
        <w:r>
          <w:rPr>
            <w:webHidden/>
          </w:rPr>
          <w:tab/>
        </w:r>
        <w:r>
          <w:rPr>
            <w:webHidden/>
          </w:rPr>
          <w:fldChar w:fldCharType="begin"/>
        </w:r>
        <w:r>
          <w:rPr>
            <w:webHidden/>
          </w:rPr>
          <w:instrText xml:space="preserve"> PAGEREF _Toc165534289 \h </w:instrText>
        </w:r>
        <w:r>
          <w:rPr>
            <w:webHidden/>
          </w:rPr>
        </w:r>
        <w:r>
          <w:rPr>
            <w:webHidden/>
          </w:rPr>
          <w:fldChar w:fldCharType="separate"/>
        </w:r>
        <w:r w:rsidR="00395BD2">
          <w:rPr>
            <w:webHidden/>
          </w:rPr>
          <w:t>5</w:t>
        </w:r>
        <w:r>
          <w:rPr>
            <w:webHidden/>
          </w:rPr>
          <w:fldChar w:fldCharType="end"/>
        </w:r>
      </w:hyperlink>
    </w:p>
    <w:p w14:paraId="59951727" w14:textId="0B59F04D" w:rsidR="00D0211A" w:rsidRDefault="00D0211A">
      <w:pPr>
        <w:pStyle w:val="Verzeichnis3"/>
        <w:rPr>
          <w:rFonts w:asciiTheme="minorHAnsi" w:eastAsiaTheme="minorEastAsia" w:hAnsiTheme="minorHAnsi" w:cstheme="minorBidi"/>
          <w:kern w:val="2"/>
          <w:sz w:val="24"/>
          <w:szCs w:val="24"/>
          <w:lang w:eastAsia="de-CH"/>
          <w14:ligatures w14:val="standardContextual"/>
        </w:rPr>
      </w:pPr>
      <w:hyperlink w:anchor="_Toc165534290" w:history="1">
        <w:r w:rsidRPr="00FD61EB">
          <w:rPr>
            <w:rStyle w:val="Hyperlink"/>
          </w:rPr>
          <w:t>1.6.5</w:t>
        </w:r>
        <w:r>
          <w:rPr>
            <w:rFonts w:asciiTheme="minorHAnsi" w:eastAsiaTheme="minorEastAsia" w:hAnsiTheme="minorHAnsi" w:cstheme="minorBidi"/>
            <w:kern w:val="2"/>
            <w:sz w:val="24"/>
            <w:szCs w:val="24"/>
            <w:lang w:eastAsia="de-CH"/>
            <w14:ligatures w14:val="standardContextual"/>
          </w:rPr>
          <w:tab/>
        </w:r>
        <w:r w:rsidRPr="00FD61EB">
          <w:rPr>
            <w:rStyle w:val="Hyperlink"/>
          </w:rPr>
          <w:t>10.06.2024</w:t>
        </w:r>
        <w:r>
          <w:rPr>
            <w:webHidden/>
          </w:rPr>
          <w:tab/>
        </w:r>
        <w:r>
          <w:rPr>
            <w:webHidden/>
          </w:rPr>
          <w:fldChar w:fldCharType="begin"/>
        </w:r>
        <w:r>
          <w:rPr>
            <w:webHidden/>
          </w:rPr>
          <w:instrText xml:space="preserve"> PAGEREF _Toc165534290 \h </w:instrText>
        </w:r>
        <w:r>
          <w:rPr>
            <w:webHidden/>
          </w:rPr>
        </w:r>
        <w:r>
          <w:rPr>
            <w:webHidden/>
          </w:rPr>
          <w:fldChar w:fldCharType="separate"/>
        </w:r>
        <w:r w:rsidR="00395BD2">
          <w:rPr>
            <w:webHidden/>
          </w:rPr>
          <w:t>5</w:t>
        </w:r>
        <w:r>
          <w:rPr>
            <w:webHidden/>
          </w:rPr>
          <w:fldChar w:fldCharType="end"/>
        </w:r>
      </w:hyperlink>
    </w:p>
    <w:p w14:paraId="47A616D3" w14:textId="6A38186C" w:rsidR="00D0211A" w:rsidRDefault="00D0211A">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5534291" w:history="1">
        <w:r w:rsidRPr="00FD61EB">
          <w:rPr>
            <w:rStyle w:val="Hyperlink"/>
          </w:rPr>
          <w:t>1.7</w:t>
        </w:r>
        <w:r>
          <w:rPr>
            <w:rFonts w:asciiTheme="minorHAnsi" w:eastAsiaTheme="minorEastAsia" w:hAnsiTheme="minorHAnsi" w:cstheme="minorBidi"/>
            <w:i w:val="0"/>
            <w:iCs w:val="0"/>
            <w:kern w:val="2"/>
            <w:sz w:val="24"/>
            <w:szCs w:val="24"/>
            <w:lang w:eastAsia="de-CH"/>
            <w14:ligatures w14:val="standardContextual"/>
          </w:rPr>
          <w:tab/>
        </w:r>
        <w:r w:rsidRPr="00FD61EB">
          <w:rPr>
            <w:rStyle w:val="Hyperlink"/>
          </w:rPr>
          <w:t>Begründung der Aktivität</w:t>
        </w:r>
        <w:r>
          <w:rPr>
            <w:webHidden/>
          </w:rPr>
          <w:tab/>
        </w:r>
        <w:r>
          <w:rPr>
            <w:webHidden/>
          </w:rPr>
          <w:fldChar w:fldCharType="begin"/>
        </w:r>
        <w:r>
          <w:rPr>
            <w:webHidden/>
          </w:rPr>
          <w:instrText xml:space="preserve"> PAGEREF _Toc165534291 \h </w:instrText>
        </w:r>
        <w:r>
          <w:rPr>
            <w:webHidden/>
          </w:rPr>
        </w:r>
        <w:r>
          <w:rPr>
            <w:webHidden/>
          </w:rPr>
          <w:fldChar w:fldCharType="separate"/>
        </w:r>
        <w:r w:rsidR="00395BD2">
          <w:rPr>
            <w:webHidden/>
          </w:rPr>
          <w:t>5</w:t>
        </w:r>
        <w:r>
          <w:rPr>
            <w:webHidden/>
          </w:rPr>
          <w:fldChar w:fldCharType="end"/>
        </w:r>
      </w:hyperlink>
    </w:p>
    <w:p w14:paraId="49C66675" w14:textId="00FEAAAA" w:rsidR="00D0211A" w:rsidRDefault="00D0211A">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5534292" w:history="1">
        <w:r w:rsidRPr="00FD61EB">
          <w:rPr>
            <w:rStyle w:val="Hyperlink"/>
          </w:rPr>
          <w:t>1.8</w:t>
        </w:r>
        <w:r>
          <w:rPr>
            <w:rFonts w:asciiTheme="minorHAnsi" w:eastAsiaTheme="minorEastAsia" w:hAnsiTheme="minorHAnsi" w:cstheme="minorBidi"/>
            <w:i w:val="0"/>
            <w:iCs w:val="0"/>
            <w:kern w:val="2"/>
            <w:sz w:val="24"/>
            <w:szCs w:val="24"/>
            <w:lang w:eastAsia="de-CH"/>
            <w14:ligatures w14:val="standardContextual"/>
          </w:rPr>
          <w:tab/>
        </w:r>
        <w:r w:rsidRPr="00FD61EB">
          <w:rPr>
            <w:rStyle w:val="Hyperlink"/>
          </w:rPr>
          <w:t>Antragssteller</w:t>
        </w:r>
        <w:r>
          <w:rPr>
            <w:webHidden/>
          </w:rPr>
          <w:tab/>
        </w:r>
        <w:r>
          <w:rPr>
            <w:webHidden/>
          </w:rPr>
          <w:fldChar w:fldCharType="begin"/>
        </w:r>
        <w:r>
          <w:rPr>
            <w:webHidden/>
          </w:rPr>
          <w:instrText xml:space="preserve"> PAGEREF _Toc165534292 \h </w:instrText>
        </w:r>
        <w:r>
          <w:rPr>
            <w:webHidden/>
          </w:rPr>
        </w:r>
        <w:r>
          <w:rPr>
            <w:webHidden/>
          </w:rPr>
          <w:fldChar w:fldCharType="separate"/>
        </w:r>
        <w:r w:rsidR="00395BD2">
          <w:rPr>
            <w:webHidden/>
          </w:rPr>
          <w:t>5</w:t>
        </w:r>
        <w:r>
          <w:rPr>
            <w:webHidden/>
          </w:rPr>
          <w:fldChar w:fldCharType="end"/>
        </w:r>
      </w:hyperlink>
    </w:p>
    <w:p w14:paraId="3187B67A" w14:textId="5B556D1F" w:rsidR="00A803CD" w:rsidRPr="00BE0F10" w:rsidRDefault="009A2BD5" w:rsidP="00A803CD">
      <w:r w:rsidRPr="00BE0F10">
        <w:rPr>
          <w:b/>
        </w:rPr>
        <w:fldChar w:fldCharType="end"/>
      </w:r>
    </w:p>
    <w:bookmarkStart w:id="0" w:name="_Toc165534275"/>
    <w:p w14:paraId="3E7023C3" w14:textId="3A323BDB" w:rsidR="002C1FDE" w:rsidRPr="00BE0F10" w:rsidRDefault="002C1FDE" w:rsidP="008E314C">
      <w:pPr>
        <w:pStyle w:val="berschrift1"/>
      </w:pPr>
      <w:r w:rsidRPr="00BE0F10">
        <w:rPr>
          <w:rFonts w:eastAsia="Arial"/>
          <w:noProof/>
          <w:szCs w:val="20"/>
        </w:rPr>
        <w:lastRenderedPageBreak/>
        <mc:AlternateContent>
          <mc:Choice Requires="wps">
            <w:drawing>
              <wp:anchor distT="0" distB="0" distL="114300" distR="114300" simplePos="0" relativeHeight="251737088" behindDoc="0" locked="0" layoutInCell="1" allowOverlap="1" wp14:anchorId="16E184FC" wp14:editId="64B7701E">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CD9EF"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sidRPr="00BE0F10">
        <w:rPr>
          <w:noProof/>
          <w:szCs w:val="20"/>
        </w:rPr>
        <mc:AlternateContent>
          <mc:Choice Requires="wps">
            <w:drawing>
              <wp:anchor distT="0" distB="0" distL="114300" distR="114300" simplePos="0" relativeHeight="251736064" behindDoc="0" locked="0" layoutInCell="1" allowOverlap="1" wp14:anchorId="6C55198E" wp14:editId="17C25F43">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68B33"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sidRPr="00BE0F10">
        <w:rPr>
          <w:noProof/>
          <w:szCs w:val="20"/>
        </w:rPr>
        <mc:AlternateContent>
          <mc:Choice Requires="wps">
            <w:drawing>
              <wp:anchor distT="0" distB="0" distL="114300" distR="114300" simplePos="0" relativeHeight="251735040" behindDoc="0" locked="0" layoutInCell="1" allowOverlap="1" wp14:anchorId="16CD5ECA" wp14:editId="5FBA2FDE">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AAFAE"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5200B8" w:rsidRPr="00BE0F10">
        <w:t>Projektantrag</w:t>
      </w:r>
      <w:r w:rsidR="0076285E" w:rsidRPr="00BE0F10">
        <w:t xml:space="preserve"> DMHS-Wanduhr</w:t>
      </w:r>
      <w:bookmarkEnd w:id="0"/>
    </w:p>
    <w:p w14:paraId="18ABBFCB" w14:textId="66A17A64" w:rsidR="00470087" w:rsidRPr="00470087" w:rsidRDefault="0076285E" w:rsidP="00470087">
      <w:pPr>
        <w:pStyle w:val="berschrift2"/>
      </w:pPr>
      <w:bookmarkStart w:id="1" w:name="_Toc165534276"/>
      <w:r w:rsidRPr="00BE0F10">
        <w:t>Ausgangslage</w:t>
      </w:r>
      <w:bookmarkEnd w:id="1"/>
    </w:p>
    <w:p w14:paraId="6550160F" w14:textId="21D7F98C" w:rsidR="002C1FDE" w:rsidRPr="00BE0F10" w:rsidRDefault="0076285E" w:rsidP="002C1FDE">
      <w:pPr>
        <w:rPr>
          <w:szCs w:val="20"/>
        </w:rPr>
      </w:pPr>
      <w:r w:rsidRPr="00BE0F10">
        <w:rPr>
          <w:szCs w:val="20"/>
        </w:rPr>
        <w:t xml:space="preserve">An der IMS-T haben wir das Problem, dass wir uns aus alter Gewohnheit immer nach der Zeit umsehen, da es in den Oberstufenzimmern immer eine Wanduhr gab. Die fehlende Uhr an der Wand stellt für uns daher ein Problem dar. Ein weiteres </w:t>
      </w:r>
      <w:r w:rsidR="00E46851" w:rsidRPr="00BE0F10">
        <w:rPr>
          <w:szCs w:val="20"/>
        </w:rPr>
        <w:t>Problem,</w:t>
      </w:r>
      <w:r w:rsidRPr="00BE0F10">
        <w:rPr>
          <w:szCs w:val="20"/>
        </w:rPr>
        <w:t xml:space="preserve"> das</w:t>
      </w:r>
      <w:r w:rsidR="00E46851" w:rsidRPr="00BE0F10">
        <w:rPr>
          <w:szCs w:val="20"/>
        </w:rPr>
        <w:t>s</w:t>
      </w:r>
      <w:r w:rsidRPr="00BE0F10">
        <w:rPr>
          <w:szCs w:val="20"/>
        </w:rPr>
        <w:t xml:space="preserve"> wir gerne beheben </w:t>
      </w:r>
      <w:r w:rsidR="00E46851" w:rsidRPr="00BE0F10">
        <w:rPr>
          <w:szCs w:val="20"/>
        </w:rPr>
        <w:t>würden,</w:t>
      </w:r>
      <w:r w:rsidRPr="00BE0F10">
        <w:rPr>
          <w:szCs w:val="20"/>
        </w:rPr>
        <w:t xml:space="preserve"> ist, dass wir</w:t>
      </w:r>
      <w:r w:rsidR="00277A35" w:rsidRPr="00BE0F10">
        <w:rPr>
          <w:szCs w:val="20"/>
        </w:rPr>
        <w:t xml:space="preserve"> die Fenster zu lange </w:t>
      </w:r>
      <w:r w:rsidR="00E46851" w:rsidRPr="00BE0F10">
        <w:rPr>
          <w:szCs w:val="20"/>
        </w:rPr>
        <w:t>offenlassen</w:t>
      </w:r>
      <w:r w:rsidR="00277A35" w:rsidRPr="00BE0F10">
        <w:rPr>
          <w:szCs w:val="20"/>
        </w:rPr>
        <w:t xml:space="preserve"> und so Heizungsenergie verschwenden.</w:t>
      </w:r>
      <w:r w:rsidRPr="00BE0F10">
        <w:rPr>
          <w:szCs w:val="20"/>
        </w:rPr>
        <w:t xml:space="preserve"> </w:t>
      </w:r>
    </w:p>
    <w:p w14:paraId="2F7EC4A7" w14:textId="70AB6763" w:rsidR="008A6972" w:rsidRPr="00BE0F10" w:rsidRDefault="008A6972" w:rsidP="00277A35">
      <w:pPr>
        <w:keepNext/>
      </w:pPr>
    </w:p>
    <w:p w14:paraId="559F1A88" w14:textId="0564307F" w:rsidR="002C1FDE" w:rsidRPr="00BE0F10" w:rsidRDefault="00277A35" w:rsidP="00277A35">
      <w:pPr>
        <w:pStyle w:val="berschrift2"/>
      </w:pPr>
      <w:bookmarkStart w:id="2" w:name="_Toc165534277"/>
      <w:r w:rsidRPr="00BE0F10">
        <w:t>Gestaltungsbereich</w:t>
      </w:r>
      <w:bookmarkEnd w:id="2"/>
    </w:p>
    <w:p w14:paraId="2EBE3EB5" w14:textId="0DDDBDA9" w:rsidR="005631F7" w:rsidRPr="00BE0F10" w:rsidRDefault="006434FE" w:rsidP="005631F7">
      <w:r w:rsidRPr="00BE0F10">
        <w:t xml:space="preserve">Um dieses Projekt zu </w:t>
      </w:r>
      <w:r w:rsidR="00FC6D52" w:rsidRPr="00BE0F10">
        <w:t>realisieren,</w:t>
      </w:r>
      <w:r w:rsidRPr="00BE0F10">
        <w:t xml:space="preserve"> werden wir </w:t>
      </w:r>
      <w:r w:rsidR="00723296" w:rsidRPr="00BE0F10">
        <w:t>die Programmiersprache</w:t>
      </w:r>
      <w:r w:rsidR="00C02F67" w:rsidRPr="00BE0F10">
        <w:t xml:space="preserve"> C nutzen</w:t>
      </w:r>
      <w:r w:rsidR="00706679" w:rsidRPr="00BE0F10">
        <w:t xml:space="preserve">. Für die </w:t>
      </w:r>
      <w:r w:rsidR="00943A9E">
        <w:t>Web-App</w:t>
      </w:r>
      <w:r w:rsidR="00706679" w:rsidRPr="00BE0F10">
        <w:t xml:space="preserve"> </w:t>
      </w:r>
      <w:r w:rsidR="002518D7" w:rsidRPr="00BE0F10">
        <w:t>w</w:t>
      </w:r>
      <w:r w:rsidR="00FC6D52" w:rsidRPr="00BE0F10">
        <w:t>erden wir</w:t>
      </w:r>
      <w:r w:rsidR="000E0588" w:rsidRPr="00BE0F10">
        <w:t xml:space="preserve">, falls wir noch </w:t>
      </w:r>
      <w:r w:rsidR="00BE0F10" w:rsidRPr="00BE0F10">
        <w:t>Zeit</w:t>
      </w:r>
      <w:r w:rsidR="000E0588" w:rsidRPr="00BE0F10">
        <w:t xml:space="preserve"> haben</w:t>
      </w:r>
      <w:r w:rsidR="002518D7" w:rsidRPr="00BE0F10">
        <w:t xml:space="preserve">, ein </w:t>
      </w:r>
      <w:r w:rsidR="0028795C" w:rsidRPr="00BE0F10">
        <w:t>Mockup</w:t>
      </w:r>
      <w:r w:rsidR="002518D7" w:rsidRPr="00BE0F10">
        <w:t xml:space="preserve"> gestalten und mit HTML,</w:t>
      </w:r>
      <w:r w:rsidR="0028795C" w:rsidRPr="00BE0F10">
        <w:t xml:space="preserve"> CSS und </w:t>
      </w:r>
      <w:r w:rsidR="005F2A14" w:rsidRPr="00BE0F10">
        <w:t>C#</w:t>
      </w:r>
      <w:r w:rsidR="0028795C" w:rsidRPr="00BE0F10">
        <w:t xml:space="preserve"> </w:t>
      </w:r>
      <w:r w:rsidR="002418B7" w:rsidRPr="00BE0F10">
        <w:t xml:space="preserve">zu </w:t>
      </w:r>
      <w:r w:rsidR="0028795C" w:rsidRPr="00BE0F10">
        <w:t>realisieren.</w:t>
      </w:r>
      <w:r w:rsidR="00FC3630" w:rsidRPr="00BE0F10">
        <w:t xml:space="preserve"> </w:t>
      </w:r>
      <w:r w:rsidR="00810AE0" w:rsidRPr="00BE0F10">
        <w:t xml:space="preserve">Um die Uhr zu </w:t>
      </w:r>
      <w:r w:rsidR="005067A1" w:rsidRPr="00BE0F10">
        <w:t>kreieren,</w:t>
      </w:r>
      <w:r w:rsidR="00810AE0" w:rsidRPr="00BE0F10">
        <w:t xml:space="preserve"> </w:t>
      </w:r>
      <w:r w:rsidR="007558EA" w:rsidRPr="00BE0F10">
        <w:t xml:space="preserve">werden wir das </w:t>
      </w:r>
      <w:r w:rsidR="00FF0609" w:rsidRPr="00BE0F10">
        <w:t>IKEA-Produkt</w:t>
      </w:r>
      <w:r w:rsidR="007558EA" w:rsidRPr="00BE0F10">
        <w:t xml:space="preserve"> «OBEGRÄNSAD» </w:t>
      </w:r>
      <w:r w:rsidR="00925B3A">
        <w:t xml:space="preserve">mit verschiedenen Hardwareteilen </w:t>
      </w:r>
      <w:r w:rsidR="00827F61" w:rsidRPr="00BE0F10">
        <w:t>modifizieren,</w:t>
      </w:r>
      <w:r w:rsidR="005B1B9F" w:rsidRPr="00BE0F10">
        <w:t xml:space="preserve"> um auf dem 16 </w:t>
      </w:r>
      <w:r w:rsidR="0086373C" w:rsidRPr="00BE0F10">
        <w:t xml:space="preserve">x 16 Pixel </w:t>
      </w:r>
      <w:r w:rsidR="00FB4C38" w:rsidRPr="00BE0F10">
        <w:t>B</w:t>
      </w:r>
      <w:r w:rsidR="00183EA9" w:rsidRPr="00BE0F10">
        <w:t>ild</w:t>
      </w:r>
      <w:r w:rsidR="00FB4C38" w:rsidRPr="00BE0F10">
        <w:t>schirm</w:t>
      </w:r>
      <w:r w:rsidR="005067A1" w:rsidRPr="00BE0F10">
        <w:t xml:space="preserve"> </w:t>
      </w:r>
      <w:r w:rsidR="001457A3" w:rsidRPr="00BE0F10">
        <w:t xml:space="preserve">ein Digitale Uhr </w:t>
      </w:r>
      <w:r w:rsidR="00821D49" w:rsidRPr="00BE0F10">
        <w:t>anzuzeigen</w:t>
      </w:r>
      <w:r w:rsidR="001457A3" w:rsidRPr="00BE0F10">
        <w:t>.</w:t>
      </w:r>
    </w:p>
    <w:p w14:paraId="6065CFB1" w14:textId="77777777" w:rsidR="00B973D7" w:rsidRPr="00BE0F10" w:rsidRDefault="00B973D7" w:rsidP="005631F7"/>
    <w:p w14:paraId="27E66A9F" w14:textId="2C0AED38" w:rsidR="004F5218" w:rsidRPr="00BE0F10" w:rsidRDefault="004F5218" w:rsidP="004F5218">
      <w:pPr>
        <w:pStyle w:val="berschrift2"/>
      </w:pPr>
      <w:bookmarkStart w:id="3" w:name="_Toc165534278"/>
      <w:r w:rsidRPr="00BE0F10">
        <w:t>Ziele &amp; Ergebnisse</w:t>
      </w:r>
      <w:bookmarkEnd w:id="3"/>
    </w:p>
    <w:p w14:paraId="0FCEEBCB" w14:textId="5EC5409B" w:rsidR="004F5218" w:rsidRPr="00BE0F10" w:rsidRDefault="004F5218" w:rsidP="004F5218">
      <w:pPr>
        <w:pStyle w:val="berschrift3"/>
      </w:pPr>
      <w:bookmarkStart w:id="4" w:name="_Toc165534279"/>
      <w:r w:rsidRPr="00BE0F10">
        <w:t>Unser Ziel</w:t>
      </w:r>
      <w:bookmarkEnd w:id="4"/>
    </w:p>
    <w:p w14:paraId="0134EAC4" w14:textId="78B62811" w:rsidR="00470087" w:rsidRDefault="00960EF6" w:rsidP="00943A9E">
      <w:r w:rsidRPr="00BE0F10">
        <w:t>Unser Ziel ist es eine DMHS (Digitale-Multifunktionale-Handysteuerbare)</w:t>
      </w:r>
      <w:r w:rsidR="007114A8" w:rsidRPr="00BE0F10">
        <w:t xml:space="preserve"> </w:t>
      </w:r>
      <w:r w:rsidR="00925B3A">
        <w:t>-</w:t>
      </w:r>
      <w:r w:rsidR="007114A8" w:rsidRPr="00BE0F10">
        <w:t xml:space="preserve">Wanduhr zu gestalten, die unseren </w:t>
      </w:r>
      <w:r w:rsidR="00827F61" w:rsidRPr="00BE0F10">
        <w:t>Alltag</w:t>
      </w:r>
      <w:r w:rsidR="007114A8" w:rsidRPr="00BE0F10">
        <w:t xml:space="preserve"> vereinfacht. Sie soll uns immer einen direkten </w:t>
      </w:r>
      <w:r w:rsidR="00827F61" w:rsidRPr="00BE0F10">
        <w:t xml:space="preserve">Blick über die Zeit geben </w:t>
      </w:r>
      <w:r w:rsidR="00981282" w:rsidRPr="00BE0F10">
        <w:t xml:space="preserve">und uns immer darüber </w:t>
      </w:r>
      <w:r w:rsidR="00943A9E">
        <w:t xml:space="preserve">informieren </w:t>
      </w:r>
      <w:r w:rsidR="00981282" w:rsidRPr="00BE0F10">
        <w:t>wan</w:t>
      </w:r>
      <w:r w:rsidR="00943A9E">
        <w:t>n</w:t>
      </w:r>
      <w:r w:rsidR="00981282" w:rsidRPr="00BE0F10">
        <w:t xml:space="preserve"> wir Lüften müssen und wann die Fenster zu gemacht werden sollen. Unsere Wanduhr soll das </w:t>
      </w:r>
      <w:r w:rsidR="00EB3F8C" w:rsidRPr="00BE0F10">
        <w:t xml:space="preserve">Leben von uns aber auch den neuen und folgenden IMS-T Schüler erleichtern. </w:t>
      </w:r>
      <w:r w:rsidR="00F810C9">
        <w:t>Die mit Schüler können m</w:t>
      </w:r>
      <w:r w:rsidR="00EB3F8C" w:rsidRPr="00BE0F10">
        <w:t>it unserer</w:t>
      </w:r>
      <w:r w:rsidR="00F810C9">
        <w:t>,</w:t>
      </w:r>
      <w:r w:rsidR="00EB3F8C" w:rsidRPr="00BE0F10">
        <w:t xml:space="preserve"> dazu entwickelten </w:t>
      </w:r>
      <w:r w:rsidR="00943A9E">
        <w:t>Web-App</w:t>
      </w:r>
      <w:r w:rsidR="00EB3F8C" w:rsidRPr="00BE0F10">
        <w:t xml:space="preserve"> zwischen den verschiedenen Modi der Wanduhr wechseln.</w:t>
      </w:r>
      <w:r w:rsidR="00821D49" w:rsidRPr="00BE0F10">
        <w:t xml:space="preserve"> Dazu gehören </w:t>
      </w:r>
      <w:r w:rsidR="00AA1D16" w:rsidRPr="00BE0F10">
        <w:t xml:space="preserve">der </w:t>
      </w:r>
      <w:r w:rsidR="00D30DB4" w:rsidRPr="00BE0F10">
        <w:t>Timer</w:t>
      </w:r>
      <w:r w:rsidR="00AA1D16" w:rsidRPr="00BE0F10">
        <w:t xml:space="preserve"> der uns </w:t>
      </w:r>
      <w:r w:rsidR="00D30DB4" w:rsidRPr="00BE0F10">
        <w:t>Bescheid</w:t>
      </w:r>
      <w:r w:rsidR="00AA1D16" w:rsidRPr="00BE0F10">
        <w:t xml:space="preserve"> </w:t>
      </w:r>
      <w:r w:rsidR="00EE63E4" w:rsidRPr="00BE0F10">
        <w:t>gibt,</w:t>
      </w:r>
      <w:r w:rsidR="00AA1D16" w:rsidRPr="00BE0F10">
        <w:t xml:space="preserve"> w</w:t>
      </w:r>
      <w:r w:rsidR="00943A9E">
        <w:t>an</w:t>
      </w:r>
      <w:r w:rsidR="00AA1D16" w:rsidRPr="00BE0F10">
        <w:t xml:space="preserve">n die Fenster geschlossen werden sollen, die </w:t>
      </w:r>
      <w:r w:rsidR="00D30DB4" w:rsidRPr="00BE0F10">
        <w:t>Anzeige</w:t>
      </w:r>
      <w:r w:rsidR="00AA1D16" w:rsidRPr="00BE0F10">
        <w:t xml:space="preserve"> für die Luftqualität und </w:t>
      </w:r>
      <w:r w:rsidR="00D30DB4" w:rsidRPr="00BE0F10">
        <w:t xml:space="preserve">das eigentliche Produkt die </w:t>
      </w:r>
      <w:r w:rsidR="00EE63E4" w:rsidRPr="00BE0F10">
        <w:t>Digitaluhr</w:t>
      </w:r>
      <w:r w:rsidR="00486E54" w:rsidRPr="00BE0F10">
        <w:t xml:space="preserve">. </w:t>
      </w:r>
    </w:p>
    <w:p w14:paraId="7B2C1B0D" w14:textId="6CB5F287" w:rsidR="00960EF6" w:rsidRPr="00BE0F10" w:rsidRDefault="00960EF6" w:rsidP="00943A9E">
      <w:pPr>
        <w:pStyle w:val="berschrift3"/>
      </w:pPr>
      <w:bookmarkStart w:id="5" w:name="_Toc165534280"/>
      <w:r w:rsidRPr="00BE0F10">
        <w:t>Das Ergebnis</w:t>
      </w:r>
      <w:bookmarkEnd w:id="5"/>
    </w:p>
    <w:p w14:paraId="6D427F67" w14:textId="1C295D25" w:rsidR="00B3733B" w:rsidRPr="00BE0F10" w:rsidRDefault="00B47218" w:rsidP="0027364F">
      <w:r w:rsidRPr="00BE0F10">
        <w:t>Bis zum 10 Juni</w:t>
      </w:r>
      <w:r w:rsidR="002153DD">
        <w:t xml:space="preserve"> 2024</w:t>
      </w:r>
      <w:r w:rsidRPr="00BE0F10">
        <w:t xml:space="preserve"> werden wir eine Digitale Uhr </w:t>
      </w:r>
      <w:r w:rsidR="00943A9E">
        <w:t xml:space="preserve">auf dem Display anzeigen können </w:t>
      </w:r>
      <w:r w:rsidRPr="00BE0F10">
        <w:t>und eine</w:t>
      </w:r>
      <w:r w:rsidR="003C6AA5" w:rsidRPr="00BE0F10">
        <w:t xml:space="preserve">n ersten Entwurf der </w:t>
      </w:r>
      <w:r w:rsidR="00943A9E">
        <w:t>Web-App</w:t>
      </w:r>
      <w:r w:rsidR="003C6AA5" w:rsidRPr="00BE0F10">
        <w:t xml:space="preserve"> und ihren Funktionen</w:t>
      </w:r>
      <w:r w:rsidR="00943A9E">
        <w:t xml:space="preserve"> haben</w:t>
      </w:r>
      <w:r w:rsidR="003B73AE" w:rsidRPr="00BE0F10">
        <w:t xml:space="preserve">. </w:t>
      </w:r>
      <w:r w:rsidR="00B24A58" w:rsidRPr="00BE0F10">
        <w:t>Die DMHS-</w:t>
      </w:r>
      <w:r w:rsidR="000D3FA5" w:rsidRPr="00BE0F10">
        <w:t>W</w:t>
      </w:r>
      <w:r w:rsidR="00B24A58" w:rsidRPr="00BE0F10">
        <w:t xml:space="preserve">anduhr sollte einem </w:t>
      </w:r>
      <w:r w:rsidR="000D3FA5" w:rsidRPr="00BE0F10">
        <w:t>beim Eintreten unseres Schulzimmers H. 508 direkt ins Auge stechen</w:t>
      </w:r>
      <w:r w:rsidR="00943A9E">
        <w:t xml:space="preserve"> und allen Personen den Alltag vereinfachen.</w:t>
      </w:r>
    </w:p>
    <w:p w14:paraId="68280571" w14:textId="77777777" w:rsidR="00B3733B" w:rsidRPr="00BE0F10" w:rsidRDefault="00B3733B">
      <w:r w:rsidRPr="00BE0F10">
        <w:br w:type="page"/>
      </w:r>
    </w:p>
    <w:p w14:paraId="410B078C" w14:textId="77777777" w:rsidR="0027364F" w:rsidRPr="00BE0F10" w:rsidRDefault="0027364F" w:rsidP="0027364F"/>
    <w:p w14:paraId="2F83DD35" w14:textId="1FCDECAB" w:rsidR="000D3FA5" w:rsidRPr="00BE0F10" w:rsidRDefault="00C12B20" w:rsidP="00C12B20">
      <w:pPr>
        <w:pStyle w:val="berschrift2"/>
      </w:pPr>
      <w:bookmarkStart w:id="6" w:name="_Toc165534281"/>
      <w:r w:rsidRPr="00BE0F10">
        <w:t>Gestaltungsablauf</w:t>
      </w:r>
      <w:bookmarkEnd w:id="6"/>
    </w:p>
    <w:p w14:paraId="19778FB1" w14:textId="006FCE56" w:rsidR="002153DD" w:rsidRPr="002153DD" w:rsidRDefault="002153DD" w:rsidP="002153DD">
      <w:r>
        <w:t>Diesen Ablauf werden wir nicht nur einmal machen, wir werden das IPERKA-Prinzip (Informieren, Planen, Entscheiden, Realisieren, Kontrollieren, Auswerten) bei den verschiedenen Tätigkeiten anwenden.</w:t>
      </w:r>
    </w:p>
    <w:p w14:paraId="3FC5E8F0" w14:textId="5D3CBD4E" w:rsidR="008F3997" w:rsidRPr="00BE0F10" w:rsidRDefault="008F3997" w:rsidP="00D0211A">
      <w:pPr>
        <w:pStyle w:val="berschrift3"/>
      </w:pPr>
      <w:r w:rsidRPr="00BE0F10">
        <w:t>Informieren</w:t>
      </w:r>
    </w:p>
    <w:p w14:paraId="7AE0EB78" w14:textId="0457172C" w:rsidR="00A51142" w:rsidRPr="00BE0F10" w:rsidRDefault="00A51142" w:rsidP="00A51142">
      <w:r w:rsidRPr="00BE0F10">
        <w:t xml:space="preserve">Wir werden uns über die Steuer Möglichkeiten </w:t>
      </w:r>
      <w:r w:rsidR="008437B5" w:rsidRPr="00BE0F10">
        <w:t>des Displays</w:t>
      </w:r>
      <w:r w:rsidRPr="00BE0F10">
        <w:t xml:space="preserve"> informieren und ob wir etwas an der Hardware basteln müssen.</w:t>
      </w:r>
      <w:r w:rsidR="000E6407" w:rsidRPr="00BE0F10">
        <w:t xml:space="preserve"> Auch werden wir uns über die Programmiersprachen </w:t>
      </w:r>
      <w:r w:rsidR="00E64F53" w:rsidRPr="00BE0F10">
        <w:t>informieren,</w:t>
      </w:r>
      <w:r w:rsidR="000E6407" w:rsidRPr="00BE0F10">
        <w:t xml:space="preserve"> </w:t>
      </w:r>
      <w:r w:rsidR="00865F18" w:rsidRPr="00BE0F10">
        <w:t>die wir verwenden.</w:t>
      </w:r>
    </w:p>
    <w:p w14:paraId="2745B06D" w14:textId="108CFD02" w:rsidR="008F3997" w:rsidRPr="00D0211A" w:rsidRDefault="008F3997" w:rsidP="00D0211A">
      <w:pPr>
        <w:pStyle w:val="berschrift3"/>
      </w:pPr>
      <w:r w:rsidRPr="00D0211A">
        <w:t>Planen</w:t>
      </w:r>
    </w:p>
    <w:p w14:paraId="4BF42EFF" w14:textId="145A51C9" w:rsidR="00865F18" w:rsidRPr="00BE0F10" w:rsidRDefault="001B495C" w:rsidP="00865F18">
      <w:r w:rsidRPr="00BE0F10">
        <w:t xml:space="preserve">Anschliessend werden wir einen Plan </w:t>
      </w:r>
      <w:r w:rsidR="00E64F53" w:rsidRPr="00BE0F10">
        <w:t>erstellen,</w:t>
      </w:r>
      <w:r w:rsidRPr="00BE0F10">
        <w:t xml:space="preserve"> der uns die verschiedenen </w:t>
      </w:r>
      <w:r w:rsidR="00E64F53" w:rsidRPr="00BE0F10">
        <w:t>schritte der Entwicklung</w:t>
      </w:r>
      <w:r w:rsidRPr="00BE0F10">
        <w:t xml:space="preserve"> </w:t>
      </w:r>
      <w:r w:rsidR="00E64F53" w:rsidRPr="00BE0F10">
        <w:t xml:space="preserve">des Projektes zeigt. Ausserdem werden wir eine </w:t>
      </w:r>
      <w:r w:rsidR="00D63944" w:rsidRPr="00BE0F10">
        <w:t xml:space="preserve">Skizze der Wanduhr </w:t>
      </w:r>
      <w:r w:rsidR="005023F2" w:rsidRPr="00BE0F10">
        <w:t xml:space="preserve">und Mockups von der </w:t>
      </w:r>
      <w:r w:rsidR="00943A9E">
        <w:t>Web-App</w:t>
      </w:r>
      <w:r w:rsidR="005023F2" w:rsidRPr="00BE0F10">
        <w:t xml:space="preserve"> </w:t>
      </w:r>
      <w:r w:rsidR="008E02FC" w:rsidRPr="00BE0F10">
        <w:t>entwerfen,</w:t>
      </w:r>
      <w:r w:rsidR="00D63944" w:rsidRPr="00BE0F10">
        <w:t xml:space="preserve"> um das Design der Uhr </w:t>
      </w:r>
      <w:r w:rsidR="008A5EE0" w:rsidRPr="00BE0F10">
        <w:t>festzulegen</w:t>
      </w:r>
      <w:r w:rsidR="00D63944" w:rsidRPr="00BE0F10">
        <w:t>.</w:t>
      </w:r>
      <w:r w:rsidR="005023F2" w:rsidRPr="00BE0F10">
        <w:t xml:space="preserve"> </w:t>
      </w:r>
    </w:p>
    <w:p w14:paraId="4BDB2C6F" w14:textId="06A81226" w:rsidR="003D0AE9" w:rsidRPr="00BE0F10" w:rsidRDefault="003D0AE9" w:rsidP="00D0211A">
      <w:pPr>
        <w:pStyle w:val="berschrift3"/>
      </w:pPr>
      <w:r w:rsidRPr="00BE0F10">
        <w:t>Entscheiden</w:t>
      </w:r>
    </w:p>
    <w:p w14:paraId="79B7185E" w14:textId="62F7D73E" w:rsidR="00D63944" w:rsidRPr="00BE0F10" w:rsidRDefault="008A5EE0" w:rsidP="00D63944">
      <w:r w:rsidRPr="00BE0F10">
        <w:t xml:space="preserve">Die Skizzen werden wir in der </w:t>
      </w:r>
      <w:r w:rsidR="00BE0F10" w:rsidRPr="00BE0F10">
        <w:t>Klasse</w:t>
      </w:r>
      <w:r w:rsidRPr="00BE0F10">
        <w:t xml:space="preserve"> auswerten und entscheiden welche</w:t>
      </w:r>
      <w:r w:rsidR="00A66BF2" w:rsidRPr="00BE0F10">
        <w:t>s design wir nutzen werden.</w:t>
      </w:r>
    </w:p>
    <w:p w14:paraId="1F890594" w14:textId="296D82CD" w:rsidR="008F3997" w:rsidRPr="00BE0F10" w:rsidRDefault="008F3997" w:rsidP="00D0211A">
      <w:pPr>
        <w:pStyle w:val="berschrift3"/>
      </w:pPr>
      <w:r w:rsidRPr="00BE0F10">
        <w:t>Realisieren</w:t>
      </w:r>
    </w:p>
    <w:p w14:paraId="1C5B7EA6" w14:textId="1485C2A1" w:rsidR="00A66BF2" w:rsidRPr="00BE0F10" w:rsidRDefault="006B005E" w:rsidP="00A66BF2">
      <w:r w:rsidRPr="00BE0F10">
        <w:t xml:space="preserve">Wir setzen unseren Plan in die Tat um und fangen an, an unserem Display </w:t>
      </w:r>
      <w:r w:rsidR="00190B8B" w:rsidRPr="00BE0F10">
        <w:t xml:space="preserve">zu arbeiten und die Software für die Steuereinheit zu entwickeln. </w:t>
      </w:r>
    </w:p>
    <w:p w14:paraId="4D5A9B16" w14:textId="6C67C710" w:rsidR="008F3997" w:rsidRPr="00BE0F10" w:rsidRDefault="003D0AE9" w:rsidP="00D0211A">
      <w:pPr>
        <w:pStyle w:val="berschrift3"/>
      </w:pPr>
      <w:r w:rsidRPr="00BE0F10">
        <w:t>Kontrollieren</w:t>
      </w:r>
    </w:p>
    <w:p w14:paraId="492CB714" w14:textId="6E3FE968" w:rsidR="008E02FC" w:rsidRPr="00BE0F10" w:rsidRDefault="00790E30" w:rsidP="008E02FC">
      <w:r w:rsidRPr="00BE0F10">
        <w:t xml:space="preserve">Nachdem wir unsere Applikation für die Uhr geschrieben </w:t>
      </w:r>
      <w:r w:rsidR="0099402C" w:rsidRPr="00BE0F10">
        <w:t>haben,</w:t>
      </w:r>
      <w:r w:rsidRPr="00BE0F10">
        <w:t xml:space="preserve"> Testen wir </w:t>
      </w:r>
      <w:r w:rsidR="0099402C" w:rsidRPr="00BE0F10">
        <w:t>sie,</w:t>
      </w:r>
      <w:r w:rsidRPr="00BE0F10">
        <w:t xml:space="preserve"> ob si</w:t>
      </w:r>
      <w:r w:rsidR="0099402C" w:rsidRPr="00BE0F10">
        <w:t xml:space="preserve">e </w:t>
      </w:r>
      <w:r w:rsidRPr="00BE0F10">
        <w:t>auch fehlerfrei funktioniert.</w:t>
      </w:r>
      <w:r w:rsidR="0099402C" w:rsidRPr="00BE0F10">
        <w:t xml:space="preserve"> Die </w:t>
      </w:r>
      <w:r w:rsidR="00943A9E">
        <w:t>Web-App</w:t>
      </w:r>
      <w:r w:rsidR="0099402C" w:rsidRPr="00BE0F10">
        <w:t xml:space="preserve"> werden wir </w:t>
      </w:r>
      <w:r w:rsidR="002757C2" w:rsidRPr="00BE0F10">
        <w:t xml:space="preserve">auch darauf </w:t>
      </w:r>
      <w:r w:rsidR="00F42782" w:rsidRPr="00BE0F10">
        <w:t>testen,</w:t>
      </w:r>
      <w:r w:rsidR="002757C2" w:rsidRPr="00BE0F10">
        <w:t xml:space="preserve"> ob </w:t>
      </w:r>
      <w:r w:rsidR="00F42782" w:rsidRPr="00BE0F10">
        <w:t>wir</w:t>
      </w:r>
      <w:r w:rsidR="002757C2" w:rsidRPr="00BE0F10">
        <w:t xml:space="preserve"> die Wanduhr auch </w:t>
      </w:r>
      <w:r w:rsidR="00F42782" w:rsidRPr="00BE0F10">
        <w:t>fern</w:t>
      </w:r>
      <w:r w:rsidR="002757C2" w:rsidRPr="00BE0F10">
        <w:t>steu</w:t>
      </w:r>
      <w:r w:rsidR="00F42782" w:rsidRPr="00BE0F10">
        <w:t>ern können.</w:t>
      </w:r>
    </w:p>
    <w:p w14:paraId="68DD0A10" w14:textId="73B4C1ED" w:rsidR="003D0AE9" w:rsidRPr="00BE0F10" w:rsidRDefault="00A51142" w:rsidP="00D0211A">
      <w:pPr>
        <w:pStyle w:val="berschrift3"/>
      </w:pPr>
      <w:r w:rsidRPr="00BE0F10">
        <w:t>Auswerten</w:t>
      </w:r>
    </w:p>
    <w:p w14:paraId="300AA9D4" w14:textId="7E0B3B9A" w:rsidR="002153DD" w:rsidRPr="00BE0F10" w:rsidRDefault="00D32A66" w:rsidP="002153DD">
      <w:r w:rsidRPr="00BE0F10">
        <w:t xml:space="preserve">Die erste </w:t>
      </w:r>
      <w:r w:rsidR="008C2D94" w:rsidRPr="00BE0F10">
        <w:t>Auswertung</w:t>
      </w:r>
      <w:r w:rsidRPr="00BE0F10">
        <w:t xml:space="preserve"> findet im </w:t>
      </w:r>
      <w:r w:rsidR="00231475" w:rsidRPr="00BE0F10">
        <w:t>K</w:t>
      </w:r>
      <w:r w:rsidRPr="00BE0F10">
        <w:t>lassenkr</w:t>
      </w:r>
      <w:r w:rsidR="008C2D94" w:rsidRPr="00BE0F10">
        <w:t>e</w:t>
      </w:r>
      <w:r w:rsidRPr="00BE0F10">
        <w:t xml:space="preserve">is statt um die </w:t>
      </w:r>
      <w:r w:rsidR="00231475" w:rsidRPr="00BE0F10">
        <w:t xml:space="preserve">Verbesserungsvorschläge in Betracht zu ziehen und um weitere Ideen für </w:t>
      </w:r>
      <w:r w:rsidR="00946FD1" w:rsidRPr="00BE0F10">
        <w:t xml:space="preserve">die </w:t>
      </w:r>
      <w:r w:rsidR="00640136" w:rsidRPr="00BE0F10">
        <w:t>Funktionen</w:t>
      </w:r>
      <w:r w:rsidR="00946FD1" w:rsidRPr="00BE0F10">
        <w:t xml:space="preserve"> der DMHS-Wanduhr </w:t>
      </w:r>
      <w:r w:rsidR="00640136" w:rsidRPr="00BE0F10">
        <w:t>entgegenzunehmen</w:t>
      </w:r>
      <w:r w:rsidR="00946FD1" w:rsidRPr="00BE0F10">
        <w:t xml:space="preserve">. Am 10 Juni werden wir </w:t>
      </w:r>
      <w:r w:rsidR="00640136" w:rsidRPr="00BE0F10">
        <w:t>Sie dann an den anwesenden Eltern und Zukünftigen IMS-T Schüler zu präsentieren und wir hoffen auch dort auf Feedback und weitere Vorschläge</w:t>
      </w:r>
      <w:r w:rsidR="0051748D" w:rsidRPr="00BE0F10">
        <w:t>.</w:t>
      </w:r>
    </w:p>
    <w:p w14:paraId="5EBD6866" w14:textId="6D7F8234" w:rsidR="00277A35" w:rsidRPr="00BE0F10" w:rsidRDefault="00277A35" w:rsidP="00277A35"/>
    <w:p w14:paraId="6F7455AC" w14:textId="71F51820" w:rsidR="00F210BF" w:rsidRPr="00BE0F10" w:rsidRDefault="00F210BF" w:rsidP="00F210BF">
      <w:pPr>
        <w:pStyle w:val="berschrift2"/>
      </w:pPr>
      <w:bookmarkStart w:id="7" w:name="_Toc165534282"/>
      <w:r w:rsidRPr="00BE0F10">
        <w:t xml:space="preserve">Aufwand </w:t>
      </w:r>
      <w:r w:rsidR="005F2A14" w:rsidRPr="00BE0F10">
        <w:t>&amp; Kosten</w:t>
      </w:r>
      <w:bookmarkEnd w:id="7"/>
    </w:p>
    <w:p w14:paraId="697FC73D" w14:textId="4AD5F8DC" w:rsidR="005F2A14" w:rsidRPr="00BE0F10" w:rsidRDefault="005F2A14" w:rsidP="005F2A14">
      <w:pPr>
        <w:pStyle w:val="berschrift3"/>
      </w:pPr>
      <w:bookmarkStart w:id="8" w:name="_Toc165534283"/>
      <w:r w:rsidRPr="00BE0F10">
        <w:t>Aufwand</w:t>
      </w:r>
      <w:bookmarkEnd w:id="8"/>
    </w:p>
    <w:p w14:paraId="60DFF842" w14:textId="673D85CC" w:rsidR="00470087" w:rsidRPr="00BE0F10" w:rsidRDefault="00ED0DD6" w:rsidP="005F2A14">
      <w:r w:rsidRPr="00BE0F10">
        <w:t xml:space="preserve">Der </w:t>
      </w:r>
      <w:r w:rsidR="00030513" w:rsidRPr="00BE0F10">
        <w:t>G</w:t>
      </w:r>
      <w:r w:rsidRPr="00BE0F10">
        <w:t xml:space="preserve">esamtaufwand </w:t>
      </w:r>
      <w:r w:rsidR="00030513" w:rsidRPr="00BE0F10">
        <w:t>bis zum 10 Juni</w:t>
      </w:r>
      <w:r w:rsidR="002153DD">
        <w:t xml:space="preserve"> 2024</w:t>
      </w:r>
      <w:r w:rsidR="00030513" w:rsidRPr="00BE0F10">
        <w:t xml:space="preserve"> beträgt in etwa </w:t>
      </w:r>
      <w:r w:rsidR="00DA012F" w:rsidRPr="00BE0F10">
        <w:t>6</w:t>
      </w:r>
      <w:r w:rsidR="00943A9E">
        <w:t>4</w:t>
      </w:r>
      <w:r w:rsidR="00030513" w:rsidRPr="00BE0F10">
        <w:t xml:space="preserve"> Stunden</w:t>
      </w:r>
      <w:r w:rsidR="002153DD">
        <w:t xml:space="preserve">, wir haben 7 Montage mit je 4 Stunden und 30 Minuten Arbeitszeit, 6 </w:t>
      </w:r>
      <w:r w:rsidR="008437B5">
        <w:t>mittwochs</w:t>
      </w:r>
      <w:r w:rsidR="002153DD">
        <w:t xml:space="preserve"> mit je 1 Stunde und 30 Minuten Arbeitszeit und 6 </w:t>
      </w:r>
      <w:r w:rsidR="008437B5">
        <w:t>donnerstags</w:t>
      </w:r>
      <w:r w:rsidR="002153DD">
        <w:t xml:space="preserve"> mit je 4 Stunden und 30 Minuten Arbeitszeit</w:t>
      </w:r>
      <w:r w:rsidR="00C84404" w:rsidRPr="00BE0F10">
        <w:t>. Falls</w:t>
      </w:r>
      <w:r w:rsidR="00943A9E">
        <w:t xml:space="preserve"> </w:t>
      </w:r>
      <w:r w:rsidR="00C84404" w:rsidRPr="00BE0F10">
        <w:t xml:space="preserve">dies nicht reichen würde, wären </w:t>
      </w:r>
      <w:r w:rsidR="00430E53" w:rsidRPr="00BE0F10">
        <w:t xml:space="preserve">wir bereit noch mehr Arbeitszeit zu investieren. </w:t>
      </w:r>
    </w:p>
    <w:p w14:paraId="0B681E72" w14:textId="3817C1F8" w:rsidR="005F2A14" w:rsidRPr="00BE0F10" w:rsidRDefault="005F2A14" w:rsidP="005F2A14">
      <w:pPr>
        <w:pStyle w:val="berschrift3"/>
      </w:pPr>
      <w:bookmarkStart w:id="9" w:name="_Toc165534284"/>
      <w:r w:rsidRPr="00BE0F10">
        <w:t>Kosten</w:t>
      </w:r>
      <w:bookmarkEnd w:id="9"/>
    </w:p>
    <w:p w14:paraId="489DAD13" w14:textId="0FE08E57" w:rsidR="00AC69E7" w:rsidRPr="00BE0F10" w:rsidRDefault="004E188D" w:rsidP="00E55546">
      <w:r w:rsidRPr="00BE0F10">
        <w:t>Die Kosten des Projektes beinhalten die Anschaffungskosten des IKEA-Produktes «OBEGRÄNSAD»</w:t>
      </w:r>
      <w:r w:rsidR="002153DD">
        <w:t xml:space="preserve"> dies beträgt 119 CHF</w:t>
      </w:r>
      <w:r w:rsidR="000213FF" w:rsidRPr="00BE0F10">
        <w:t xml:space="preserve">, die </w:t>
      </w:r>
      <w:r w:rsidR="001D4E08" w:rsidRPr="00BE0F10">
        <w:t>Materialien,</w:t>
      </w:r>
      <w:r w:rsidR="000213FF" w:rsidRPr="00BE0F10">
        <w:t xml:space="preserve"> die benötigt </w:t>
      </w:r>
      <w:r w:rsidR="003B73AE" w:rsidRPr="00BE0F10">
        <w:t>werden,</w:t>
      </w:r>
      <w:r w:rsidR="000213FF" w:rsidRPr="00BE0F10">
        <w:t xml:space="preserve"> </w:t>
      </w:r>
      <w:r w:rsidR="008A18E0" w:rsidRPr="00BE0F10">
        <w:t>um das</w:t>
      </w:r>
      <w:r w:rsidR="000213FF" w:rsidRPr="00BE0F10">
        <w:t xml:space="preserve"> </w:t>
      </w:r>
      <w:r w:rsidR="008A18E0" w:rsidRPr="00BE0F10">
        <w:t>Display zu modifizieren</w:t>
      </w:r>
      <w:r w:rsidR="00262C29" w:rsidRPr="00BE0F10">
        <w:t xml:space="preserve">, diese bestehen voraussichtlich aus einem Lötkolben, </w:t>
      </w:r>
      <w:r w:rsidR="00B45FDF" w:rsidRPr="00BE0F10">
        <w:t xml:space="preserve">Lötzinn und eine </w:t>
      </w:r>
      <w:r w:rsidR="003B73AE" w:rsidRPr="00BE0F10">
        <w:t>Steuereinheit,</w:t>
      </w:r>
      <w:r w:rsidR="00B45FDF" w:rsidRPr="00BE0F10">
        <w:t xml:space="preserve"> um das Display zu </w:t>
      </w:r>
      <w:r w:rsidR="001D4E08" w:rsidRPr="00BE0F10">
        <w:t>kontrollieren</w:t>
      </w:r>
      <w:r w:rsidR="008A18E0" w:rsidRPr="00BE0F10">
        <w:t>.</w:t>
      </w:r>
    </w:p>
    <w:p w14:paraId="16C3904E" w14:textId="4383D74D" w:rsidR="00943A9E" w:rsidRDefault="00943A9E">
      <w:r>
        <w:br w:type="page"/>
      </w:r>
    </w:p>
    <w:p w14:paraId="33E770E0" w14:textId="77777777" w:rsidR="00AC69E7" w:rsidRPr="00BE0F10" w:rsidRDefault="00AC69E7" w:rsidP="00E55546"/>
    <w:p w14:paraId="14F055DD" w14:textId="66F412A0" w:rsidR="00B973D7" w:rsidRPr="00BE0F10" w:rsidRDefault="00B973D7" w:rsidP="00B973D7">
      <w:pPr>
        <w:pStyle w:val="berschrift2"/>
      </w:pPr>
      <w:bookmarkStart w:id="10" w:name="_Toc165534285"/>
      <w:r w:rsidRPr="00BE0F10">
        <w:t>Termine</w:t>
      </w:r>
      <w:bookmarkEnd w:id="10"/>
    </w:p>
    <w:p w14:paraId="6FB83F65" w14:textId="06BD5A96" w:rsidR="00B973D7" w:rsidRPr="00BE0F10" w:rsidRDefault="003834B9" w:rsidP="0030226B">
      <w:pPr>
        <w:pStyle w:val="berschrift3"/>
      </w:pPr>
      <w:bookmarkStart w:id="11" w:name="_Toc165534286"/>
      <w:r w:rsidRPr="00BE0F10">
        <w:t>06.05.2024</w:t>
      </w:r>
      <w:bookmarkEnd w:id="11"/>
    </w:p>
    <w:p w14:paraId="6A4F4F93" w14:textId="78720ED6" w:rsidR="003834B9" w:rsidRPr="00BE0F10" w:rsidRDefault="003834B9" w:rsidP="003834B9">
      <w:r w:rsidRPr="00BE0F10">
        <w:t xml:space="preserve">Wir werden </w:t>
      </w:r>
      <w:r w:rsidR="00A32B50" w:rsidRPr="00BE0F10">
        <w:t>bis zum 06</w:t>
      </w:r>
      <w:r w:rsidR="00943A9E">
        <w:t xml:space="preserve"> Mai</w:t>
      </w:r>
      <w:r w:rsidR="00A32B50" w:rsidRPr="00BE0F10">
        <w:t xml:space="preserve"> alle Informationen beschaffen, die wir für das Display und die Uhr benötigen. Anschliessend werden wir diese an Herr Niederer präsentieren und nach weiteren Informationen und </w:t>
      </w:r>
      <w:r w:rsidR="00E70C71" w:rsidRPr="00BE0F10">
        <w:t xml:space="preserve">seiner </w:t>
      </w:r>
      <w:r w:rsidR="00A32B50" w:rsidRPr="00BE0F10">
        <w:t>Meinung fragen</w:t>
      </w:r>
      <w:r w:rsidR="00E70C71" w:rsidRPr="00BE0F10">
        <w:t>.</w:t>
      </w:r>
    </w:p>
    <w:p w14:paraId="6E43E56E" w14:textId="4B1C3208" w:rsidR="00E70C71" w:rsidRPr="00BE0F10" w:rsidRDefault="0040292F" w:rsidP="0030226B">
      <w:pPr>
        <w:pStyle w:val="berschrift3"/>
      </w:pPr>
      <w:bookmarkStart w:id="12" w:name="_Toc165534287"/>
      <w:r>
        <w:t>13</w:t>
      </w:r>
      <w:r w:rsidR="00527BA4" w:rsidRPr="00BE0F10">
        <w:t>.05.</w:t>
      </w:r>
      <w:r w:rsidR="00F07B1E" w:rsidRPr="00BE0F10">
        <w:t>2024</w:t>
      </w:r>
      <w:bookmarkEnd w:id="12"/>
    </w:p>
    <w:p w14:paraId="4B84EB89" w14:textId="12750558" w:rsidR="00F07B1E" w:rsidRPr="00BE0F10" w:rsidRDefault="00F07B1E" w:rsidP="00F07B1E">
      <w:r w:rsidRPr="00BE0F10">
        <w:t xml:space="preserve">Bis zum </w:t>
      </w:r>
      <w:r w:rsidR="0040292F">
        <w:t>13</w:t>
      </w:r>
      <w:r w:rsidR="00943A9E">
        <w:t xml:space="preserve"> Mai</w:t>
      </w:r>
      <w:r w:rsidRPr="00BE0F10">
        <w:t xml:space="preserve"> soll</w:t>
      </w:r>
      <w:r w:rsidR="007933DB" w:rsidRPr="00BE0F10">
        <w:t xml:space="preserve">en alle Pläne </w:t>
      </w:r>
      <w:r w:rsidR="002F5EAF" w:rsidRPr="00BE0F10">
        <w:t xml:space="preserve">und Skizzen </w:t>
      </w:r>
      <w:r w:rsidR="0040292F">
        <w:t xml:space="preserve">für die Wanduhr stehen, wir werden die Skizze in Excel </w:t>
      </w:r>
      <w:r w:rsidR="008437B5">
        <w:t>machen,</w:t>
      </w:r>
      <w:r w:rsidR="0040292F">
        <w:t xml:space="preserve"> um die Pixel darzustellen und wir werden schauen das wir sie von der User Seite anschauen</w:t>
      </w:r>
      <w:r w:rsidR="00DB432B" w:rsidRPr="00BE0F10">
        <w:t>.</w:t>
      </w:r>
      <w:r w:rsidR="0040292F">
        <w:t xml:space="preserve"> Wir werden es auch noch unseren Mitschülern präsentieren und nach Meinungen fragen.</w:t>
      </w:r>
    </w:p>
    <w:p w14:paraId="0417CB4F" w14:textId="066BE1B2" w:rsidR="00F604E5" w:rsidRPr="00BE0F10" w:rsidRDefault="0040292F" w:rsidP="0030226B">
      <w:pPr>
        <w:pStyle w:val="berschrift3"/>
      </w:pPr>
      <w:bookmarkStart w:id="13" w:name="_Toc165534288"/>
      <w:r>
        <w:t>27</w:t>
      </w:r>
      <w:r w:rsidR="00F604E5" w:rsidRPr="00BE0F10">
        <w:t>.0</w:t>
      </w:r>
      <w:r>
        <w:t>5</w:t>
      </w:r>
      <w:r w:rsidR="00F604E5" w:rsidRPr="00BE0F10">
        <w:t>.2024</w:t>
      </w:r>
      <w:bookmarkEnd w:id="13"/>
    </w:p>
    <w:p w14:paraId="311ED288" w14:textId="18EFB385" w:rsidR="00F604E5" w:rsidRDefault="00F604E5" w:rsidP="00F604E5">
      <w:r w:rsidRPr="00BE0F10">
        <w:t xml:space="preserve">An diesem Datum soll </w:t>
      </w:r>
      <w:r w:rsidR="0040292F">
        <w:t xml:space="preserve">das Display so umgebaut sein, damit wir mit </w:t>
      </w:r>
      <w:r w:rsidR="008437B5">
        <w:t>dem Entwickeln</w:t>
      </w:r>
      <w:r w:rsidR="0040292F">
        <w:t xml:space="preserve"> beginnen können</w:t>
      </w:r>
      <w:r w:rsidR="0030226B">
        <w:t>.</w:t>
      </w:r>
    </w:p>
    <w:p w14:paraId="6594E0CD" w14:textId="43E454A5" w:rsidR="0030226B" w:rsidRDefault="0030226B" w:rsidP="0030226B">
      <w:pPr>
        <w:pStyle w:val="berschrift3"/>
      </w:pPr>
      <w:bookmarkStart w:id="14" w:name="_Toc165534289"/>
      <w:r>
        <w:t>03.06.2024</w:t>
      </w:r>
      <w:bookmarkEnd w:id="14"/>
    </w:p>
    <w:p w14:paraId="15580313" w14:textId="16CA3EC8" w:rsidR="0030226B" w:rsidRPr="0030226B" w:rsidRDefault="0030226B" w:rsidP="0030226B">
      <w:r>
        <w:t>Wir werden am 03 Juni unseren zwischen stand an Herr Niederer präsentieren, ihn nach Tipps zu fragen und um zu sehen das wir noch im Zeitplan sind.</w:t>
      </w:r>
    </w:p>
    <w:p w14:paraId="62E12175" w14:textId="6048C5AA" w:rsidR="006652AC" w:rsidRPr="00BE0F10" w:rsidRDefault="006652AC" w:rsidP="0030226B">
      <w:pPr>
        <w:pStyle w:val="berschrift3"/>
      </w:pPr>
      <w:bookmarkStart w:id="15" w:name="_Toc165534290"/>
      <w:r w:rsidRPr="00BE0F10">
        <w:t>10.06.2024</w:t>
      </w:r>
      <w:bookmarkEnd w:id="15"/>
    </w:p>
    <w:p w14:paraId="7748C3FE" w14:textId="482DAF92" w:rsidR="006652AC" w:rsidRPr="00BE0F10" w:rsidRDefault="00964AB3" w:rsidP="006652AC">
      <w:r w:rsidRPr="00BE0F10">
        <w:t xml:space="preserve">An diesem Tag soll die DMHS-Wanduhr mit </w:t>
      </w:r>
      <w:r w:rsidR="00121541" w:rsidRPr="00BE0F10">
        <w:t>der Digitaluhr</w:t>
      </w:r>
      <w:r w:rsidRPr="00BE0F10">
        <w:t xml:space="preserve"> </w:t>
      </w:r>
      <w:r w:rsidR="00121541" w:rsidRPr="00BE0F10">
        <w:t>Funktion</w:t>
      </w:r>
      <w:r w:rsidRPr="00BE0F10">
        <w:t xml:space="preserve"> fertig und </w:t>
      </w:r>
      <w:r w:rsidR="00121541" w:rsidRPr="00BE0F10">
        <w:t>präsentier</w:t>
      </w:r>
      <w:r w:rsidRPr="00BE0F10">
        <w:t xml:space="preserve">bar sein, ausserdem werden wir das Mockup für die </w:t>
      </w:r>
      <w:r w:rsidR="00943A9E">
        <w:t>Web-App</w:t>
      </w:r>
      <w:r w:rsidR="00121541" w:rsidRPr="00BE0F10">
        <w:t xml:space="preserve"> </w:t>
      </w:r>
      <w:r w:rsidR="00AC69E7" w:rsidRPr="00BE0F10">
        <w:t>für die Präsentation bereitstellen.</w:t>
      </w:r>
    </w:p>
    <w:p w14:paraId="11F2544A" w14:textId="77777777" w:rsidR="00AC69E7" w:rsidRPr="00BE0F10" w:rsidRDefault="00AC69E7" w:rsidP="006652AC"/>
    <w:p w14:paraId="0CE9D5FF" w14:textId="098B3A29" w:rsidR="00AC69E7" w:rsidRPr="00BE0F10" w:rsidRDefault="00AC69E7" w:rsidP="00AC69E7">
      <w:pPr>
        <w:pStyle w:val="berschrift2"/>
      </w:pPr>
      <w:bookmarkStart w:id="16" w:name="_Toc165534291"/>
      <w:r w:rsidRPr="00BE0F10">
        <w:t xml:space="preserve">Begründung der </w:t>
      </w:r>
      <w:r w:rsidR="003A4045" w:rsidRPr="00BE0F10">
        <w:t>Aktivität</w:t>
      </w:r>
      <w:bookmarkEnd w:id="16"/>
    </w:p>
    <w:p w14:paraId="12024483" w14:textId="1CD70114" w:rsidR="003D5CA1" w:rsidRDefault="00EF4D3F" w:rsidP="009F5BF1">
      <w:r>
        <w:t>Unsere Wanduhr die uns nicht nur den Alltag vereinfacht, sondern auch das Klassenzimmer auffrischt mit einem Stück, selbst designter Kunst die uns als Team repräsentiert. Die Uhr wird auch von Praktischer Seite sein, denn sie wird in naher Zukunft weitere Features bekommen die, die Uhr noch attraktiver macht. Darum ist unsere DMHS-Wanduhr perfekt für das IMS-T Schulzimmer geeignet.</w:t>
      </w:r>
    </w:p>
    <w:p w14:paraId="619EB9A4" w14:textId="77777777" w:rsidR="003D5CA1" w:rsidRPr="00ED1157" w:rsidRDefault="003D5CA1" w:rsidP="003D5CA1"/>
    <w:p w14:paraId="29E4B265" w14:textId="76366C26" w:rsidR="00745CCC" w:rsidRDefault="00745CCC" w:rsidP="00745CCC">
      <w:pPr>
        <w:pStyle w:val="berschrift2"/>
      </w:pPr>
      <w:bookmarkStart w:id="17" w:name="_Toc165534292"/>
      <w:r>
        <w:t>Antragssteller</w:t>
      </w:r>
      <w:bookmarkEnd w:id="17"/>
    </w:p>
    <w:p w14:paraId="69E01C3D" w14:textId="77777777" w:rsidR="00470087" w:rsidRDefault="00470087" w:rsidP="00745CCC"/>
    <w:p w14:paraId="4BDA88A6" w14:textId="2AA52E61" w:rsidR="00470087" w:rsidRPr="00470087" w:rsidRDefault="00745CCC" w:rsidP="00745CCC">
      <w:r w:rsidRPr="00470087">
        <w:t xml:space="preserve">David Provenzano, </w:t>
      </w:r>
      <w:r w:rsidR="00470087" w:rsidRPr="00470087">
        <w:t xml:space="preserve">Schüler </w:t>
      </w:r>
      <w:r w:rsidR="00470087">
        <w:t>d</w:t>
      </w:r>
      <w:r w:rsidR="00470087" w:rsidRPr="00470087">
        <w:t>er I</w:t>
      </w:r>
      <w:r w:rsidR="00470087">
        <w:t>MS-T</w:t>
      </w:r>
    </w:p>
    <w:p w14:paraId="6D1525FC" w14:textId="7F51186E" w:rsidR="00470087" w:rsidRPr="00470087" w:rsidRDefault="00470087" w:rsidP="00745CCC"/>
    <w:p w14:paraId="3117DFE3" w14:textId="77777777" w:rsidR="00470087" w:rsidRPr="00470087" w:rsidRDefault="00470087" w:rsidP="00745CCC"/>
    <w:p w14:paraId="4588E7E7" w14:textId="77777777" w:rsidR="00470087" w:rsidRDefault="00745CCC" w:rsidP="00E13F17">
      <w:r w:rsidRPr="00470087">
        <w:t>Yves Jaros</w:t>
      </w:r>
      <w:r w:rsidR="00470087">
        <w:t>,</w:t>
      </w:r>
      <w:r w:rsidR="00470087" w:rsidRPr="00470087">
        <w:t xml:space="preserve"> Schüler </w:t>
      </w:r>
      <w:r w:rsidR="00470087">
        <w:t>d</w:t>
      </w:r>
      <w:r w:rsidR="00470087" w:rsidRPr="00470087">
        <w:t>er I</w:t>
      </w:r>
      <w:r w:rsidR="00470087">
        <w:t>MS-T</w:t>
      </w:r>
    </w:p>
    <w:p w14:paraId="542935BD" w14:textId="07431194" w:rsidR="00E13F17" w:rsidRPr="00470087" w:rsidRDefault="00E13F17" w:rsidP="00E13F17"/>
    <w:sectPr w:rsidR="00E13F17" w:rsidRPr="00470087" w:rsidSect="00A65CF9">
      <w:footerReference w:type="default" r:id="rId12"/>
      <w:headerReference w:type="first" r:id="rId13"/>
      <w:footerReference w:type="first" r:id="rId14"/>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E6D56" w14:textId="77777777" w:rsidR="00A65CF9" w:rsidRPr="00A32B50" w:rsidRDefault="00A65CF9" w:rsidP="0093507C">
      <w:r w:rsidRPr="00A32B50">
        <w:separator/>
      </w:r>
    </w:p>
    <w:p w14:paraId="7EC57A1E" w14:textId="77777777" w:rsidR="00A65CF9" w:rsidRPr="00A32B50" w:rsidRDefault="00A65CF9"/>
  </w:endnote>
  <w:endnote w:type="continuationSeparator" w:id="0">
    <w:p w14:paraId="644A99D8" w14:textId="77777777" w:rsidR="00A65CF9" w:rsidRPr="00A32B50" w:rsidRDefault="00A65CF9" w:rsidP="0093507C">
      <w:r w:rsidRPr="00A32B50">
        <w:continuationSeparator/>
      </w:r>
    </w:p>
    <w:p w14:paraId="1CFCE37D" w14:textId="77777777" w:rsidR="00A65CF9" w:rsidRPr="00A32B50" w:rsidRDefault="00A65C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633CF" w14:textId="7F9E9697" w:rsidR="00211467" w:rsidRPr="00A32B50" w:rsidRDefault="009545B0" w:rsidP="00B95E88">
    <w:pPr>
      <w:pStyle w:val="Fuzeile"/>
      <w:tabs>
        <w:tab w:val="clear" w:pos="4513"/>
        <w:tab w:val="clear" w:pos="9026"/>
        <w:tab w:val="right" w:pos="9356"/>
      </w:tabs>
      <w:rPr>
        <w:sz w:val="14"/>
        <w:szCs w:val="14"/>
      </w:rPr>
    </w:pPr>
    <w:r w:rsidRPr="00A32B50">
      <w:rPr>
        <w:sz w:val="14"/>
        <w:szCs w:val="14"/>
      </w:rPr>
      <w:t>© 20</w:t>
    </w:r>
    <w:r w:rsidR="00976948" w:rsidRPr="00A32B50">
      <w:rPr>
        <w:sz w:val="14"/>
        <w:szCs w:val="14"/>
      </w:rPr>
      <w:t>2</w:t>
    </w:r>
    <w:r w:rsidR="0007131D" w:rsidRPr="00A32B50">
      <w:rPr>
        <w:sz w:val="14"/>
        <w:szCs w:val="14"/>
      </w:rPr>
      <w:t>4</w:t>
    </w:r>
    <w:r w:rsidRPr="00A32B50">
      <w:rPr>
        <w:sz w:val="14"/>
        <w:szCs w:val="14"/>
      </w:rPr>
      <w:t xml:space="preserve"> </w:t>
    </w:r>
    <w:r w:rsidR="00612C28" w:rsidRPr="00A32B50">
      <w:rPr>
        <w:rFonts w:ascii="Arial Black" w:hAnsi="Arial Black"/>
        <w:sz w:val="14"/>
        <w:szCs w:val="14"/>
      </w:rPr>
      <w:t>gbs</w:t>
    </w:r>
    <w:r w:rsidR="00612C28" w:rsidRPr="00A32B50">
      <w:rPr>
        <w:sz w:val="14"/>
        <w:szCs w:val="14"/>
      </w:rPr>
      <w:t>sg.ch</w:t>
    </w:r>
    <w:r w:rsidR="00514E31" w:rsidRPr="00A32B50">
      <w:rPr>
        <w:sz w:val="14"/>
        <w:szCs w:val="14"/>
      </w:rPr>
      <w:t xml:space="preserve"> </w:t>
    </w:r>
    <w:r w:rsidR="00514E31" w:rsidRPr="00A32B50">
      <w:rPr>
        <w:color w:val="CCCC00"/>
        <w:sz w:val="14"/>
        <w:szCs w:val="14"/>
      </w:rPr>
      <w:t xml:space="preserve">| </w:t>
    </w:r>
    <w:r w:rsidR="0007131D" w:rsidRPr="00A32B50">
      <w:rPr>
        <w:rFonts w:asciiTheme="majorHAnsi" w:hAnsiTheme="majorHAnsi"/>
        <w:sz w:val="14"/>
        <w:szCs w:val="14"/>
      </w:rPr>
      <w:t>IMS-T</w:t>
    </w:r>
    <w:r w:rsidR="0007131D" w:rsidRPr="00A32B50">
      <w:rPr>
        <w:sz w:val="14"/>
        <w:szCs w:val="14"/>
      </w:rPr>
      <w:t xml:space="preserve"> </w:t>
    </w:r>
    <w:r w:rsidR="0007131D" w:rsidRPr="00A32B50">
      <w:rPr>
        <w:color w:val="CCCC00"/>
        <w:sz w:val="14"/>
        <w:szCs w:val="14"/>
      </w:rPr>
      <w:t xml:space="preserve">| </w:t>
    </w:r>
    <w:sdt>
      <w:sdtPr>
        <w:rPr>
          <w:rFonts w:ascii="Arial Black" w:hAnsi="Arial Black"/>
          <w:sz w:val="14"/>
          <w:szCs w:val="14"/>
        </w:rPr>
        <w:alias w:val="Kategorie"/>
        <w:tag w:val=""/>
        <w:id w:val="-1095237512"/>
        <w:showingPlcHdr/>
        <w:dataBinding w:prefixMappings="xmlns:ns0='http://purl.org/dc/elements/1.1/' xmlns:ns1='http://schemas.openxmlformats.org/package/2006/metadata/core-properties' " w:xpath="/ns1:coreProperties[1]/ns1:category[1]" w:storeItemID="{6C3C8BC8-F283-45AE-878A-BAB7291924A1}"/>
        <w:text/>
      </w:sdtPr>
      <w:sdtContent>
        <w:r w:rsidR="00927702">
          <w:rPr>
            <w:rFonts w:ascii="Arial Black" w:hAnsi="Arial Black"/>
            <w:sz w:val="14"/>
            <w:szCs w:val="14"/>
          </w:rPr>
          <w:t xml:space="preserve">     </w:t>
        </w:r>
      </w:sdtContent>
    </w:sdt>
    <w:r w:rsidR="008B75C5" w:rsidRPr="00A32B50">
      <w:rPr>
        <w:color w:val="CCCC00"/>
        <w:sz w:val="14"/>
        <w:szCs w:val="14"/>
      </w:rPr>
      <w:t xml:space="preserve"> </w:t>
    </w:r>
    <w:sdt>
      <w:sdtPr>
        <w:rPr>
          <w:rFonts w:ascii="Arial Black" w:hAnsi="Arial Black"/>
          <w:sz w:val="14"/>
          <w:szCs w:val="14"/>
        </w:rPr>
        <w:alias w:val="Titel"/>
        <w:tag w:val=""/>
        <w:id w:val="-2122291734"/>
        <w:placeholder>
          <w:docPart w:val="EA54D7E55FC640309C3FE4BD33C4E598"/>
        </w:placeholder>
        <w:dataBinding w:prefixMappings="xmlns:ns0='http://purl.org/dc/elements/1.1/' xmlns:ns1='http://schemas.openxmlformats.org/package/2006/metadata/core-properties' " w:xpath="/ns1:coreProperties[1]/ns0:title[1]" w:storeItemID="{6C3C8BC8-F283-45AE-878A-BAB7291924A1}"/>
        <w:text/>
      </w:sdtPr>
      <w:sdtContent>
        <w:r w:rsidR="005200B8" w:rsidRPr="00A32B50">
          <w:rPr>
            <w:rFonts w:ascii="Arial Black" w:hAnsi="Arial Black"/>
            <w:sz w:val="14"/>
            <w:szCs w:val="14"/>
          </w:rPr>
          <w:t>Projektantrag</w:t>
        </w:r>
      </w:sdtContent>
    </w:sdt>
    <w:r w:rsidR="008B75C5" w:rsidRPr="00A32B50">
      <w:rPr>
        <w:sz w:val="14"/>
        <w:szCs w:val="14"/>
      </w:rPr>
      <w:t xml:space="preserve"> </w:t>
    </w:r>
    <w:r w:rsidR="008B75C5" w:rsidRPr="00A32B50">
      <w:rPr>
        <w:color w:val="CCCC00"/>
        <w:sz w:val="14"/>
        <w:szCs w:val="14"/>
      </w:rPr>
      <w:t xml:space="preserve">| </w:t>
    </w:r>
    <w:sdt>
      <w:sdtPr>
        <w:rPr>
          <w:sz w:val="14"/>
          <w:szCs w:val="14"/>
        </w:rPr>
        <w:alias w:val="Status"/>
        <w:tag w:val=""/>
        <w:id w:val="-1806687372"/>
        <w:placeholder>
          <w:docPart w:val="BDA5D2F24B7F4FA180E42B2E5637D3F3"/>
        </w:placeholder>
        <w:dataBinding w:prefixMappings="xmlns:ns0='http://purl.org/dc/elements/1.1/' xmlns:ns1='http://schemas.openxmlformats.org/package/2006/metadata/core-properties' " w:xpath="/ns1:coreProperties[1]/ns1:contentStatus[1]" w:storeItemID="{6C3C8BC8-F283-45AE-878A-BAB7291924A1}"/>
        <w:text/>
      </w:sdtPr>
      <w:sdtContent>
        <w:r w:rsidR="008A6972" w:rsidRPr="00A32B50">
          <w:rPr>
            <w:sz w:val="14"/>
            <w:szCs w:val="14"/>
          </w:rPr>
          <w:t>v</w:t>
        </w:r>
        <w:r w:rsidR="009F5BF1">
          <w:rPr>
            <w:sz w:val="14"/>
            <w:szCs w:val="14"/>
          </w:rPr>
          <w:t>4</w:t>
        </w:r>
        <w:r w:rsidR="008A6972" w:rsidRPr="00A32B50">
          <w:rPr>
            <w:sz w:val="14"/>
            <w:szCs w:val="14"/>
          </w:rPr>
          <w:t>.0</w:t>
        </w:r>
      </w:sdtContent>
    </w:sdt>
    <w:r w:rsidRPr="00A32B50">
      <w:rPr>
        <w:sz w:val="14"/>
        <w:szCs w:val="14"/>
      </w:rPr>
      <w:tab/>
    </w:r>
    <w:r w:rsidRPr="00A32B50">
      <w:rPr>
        <w:b/>
        <w:sz w:val="14"/>
        <w:szCs w:val="14"/>
      </w:rPr>
      <w:fldChar w:fldCharType="begin"/>
    </w:r>
    <w:r w:rsidRPr="00A32B50">
      <w:rPr>
        <w:b/>
        <w:sz w:val="14"/>
        <w:szCs w:val="14"/>
      </w:rPr>
      <w:instrText>PAGE   \* MERGEFORMAT</w:instrText>
    </w:r>
    <w:r w:rsidRPr="00A32B50">
      <w:rPr>
        <w:b/>
        <w:sz w:val="14"/>
        <w:szCs w:val="14"/>
      </w:rPr>
      <w:fldChar w:fldCharType="separate"/>
    </w:r>
    <w:r w:rsidR="00185852" w:rsidRPr="00A32B50">
      <w:rPr>
        <w:b/>
        <w:sz w:val="14"/>
        <w:szCs w:val="14"/>
      </w:rPr>
      <w:t>6</w:t>
    </w:r>
    <w:r w:rsidRPr="00A32B50">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2700019"/>
      <w:docPartObj>
        <w:docPartGallery w:val="Page Numbers (Bottom of Page)"/>
        <w:docPartUnique/>
      </w:docPartObj>
    </w:sdtPr>
    <w:sdtContent>
      <w:p w14:paraId="2352CCDD" w14:textId="78FEA131" w:rsidR="005200B8" w:rsidRPr="00F810C9" w:rsidRDefault="005200B8">
        <w:pPr>
          <w:pStyle w:val="Fuzeile"/>
          <w:jc w:val="right"/>
          <w:rPr>
            <w:lang w:val="pt-PT"/>
          </w:rPr>
        </w:pPr>
        <w:r w:rsidRPr="00A32B50">
          <w:fldChar w:fldCharType="begin"/>
        </w:r>
        <w:r w:rsidRPr="00F810C9">
          <w:rPr>
            <w:lang w:val="pt-PT"/>
          </w:rPr>
          <w:instrText>PAGE   \* MERGEFORMAT</w:instrText>
        </w:r>
        <w:r w:rsidRPr="00A32B50">
          <w:fldChar w:fldCharType="separate"/>
        </w:r>
        <w:r w:rsidRPr="00F810C9">
          <w:rPr>
            <w:lang w:val="pt-PT"/>
          </w:rPr>
          <w:t>2</w:t>
        </w:r>
        <w:r w:rsidRPr="00A32B50">
          <w:fldChar w:fldCharType="end"/>
        </w:r>
      </w:p>
    </w:sdtContent>
  </w:sdt>
  <w:p w14:paraId="07C03E78" w14:textId="2B27F585" w:rsidR="00384032" w:rsidRPr="00F810C9" w:rsidRDefault="005200B8" w:rsidP="005200B8">
    <w:pPr>
      <w:pStyle w:val="Fuzeile"/>
      <w:tabs>
        <w:tab w:val="clear" w:pos="4513"/>
        <w:tab w:val="clear" w:pos="9026"/>
        <w:tab w:val="center" w:pos="4678"/>
      </w:tabs>
      <w:spacing w:line="190" w:lineRule="exact"/>
      <w:rPr>
        <w:sz w:val="14"/>
        <w:szCs w:val="14"/>
        <w:lang w:val="pt-PT"/>
      </w:rPr>
    </w:pPr>
    <w:r w:rsidRPr="00F810C9">
      <w:rPr>
        <w:sz w:val="14"/>
        <w:szCs w:val="14"/>
        <w:lang w:val="pt-PT"/>
      </w:rPr>
      <w:t>David Provenzano, Yves Jaros</w:t>
    </w:r>
    <w:r w:rsidRPr="00F810C9">
      <w:rPr>
        <w:sz w:val="14"/>
        <w:szCs w:val="14"/>
        <w:lang w:val="pt-PT"/>
      </w:rPr>
      <w:tab/>
      <w:t xml:space="preserve">V </w:t>
    </w:r>
    <w:r w:rsidR="009F5BF1">
      <w:rPr>
        <w:sz w:val="14"/>
        <w:szCs w:val="14"/>
        <w:lang w:val="pt-PT"/>
      </w:rPr>
      <w:t>4</w:t>
    </w:r>
    <w:r w:rsidRPr="00F810C9">
      <w:rPr>
        <w:sz w:val="14"/>
        <w:szCs w:val="14"/>
        <w:lang w:val="pt-PT"/>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20AE9" w14:textId="77777777" w:rsidR="00A65CF9" w:rsidRPr="00A32B50" w:rsidRDefault="00A65CF9" w:rsidP="0093507C">
      <w:r w:rsidRPr="00A32B50">
        <w:separator/>
      </w:r>
    </w:p>
    <w:p w14:paraId="769956BF" w14:textId="77777777" w:rsidR="00A65CF9" w:rsidRPr="00A32B50" w:rsidRDefault="00A65CF9"/>
  </w:footnote>
  <w:footnote w:type="continuationSeparator" w:id="0">
    <w:p w14:paraId="21B0B332" w14:textId="77777777" w:rsidR="00A65CF9" w:rsidRPr="00A32B50" w:rsidRDefault="00A65CF9" w:rsidP="0093507C">
      <w:r w:rsidRPr="00A32B50">
        <w:continuationSeparator/>
      </w:r>
    </w:p>
    <w:p w14:paraId="12D75185" w14:textId="77777777" w:rsidR="00A65CF9" w:rsidRPr="00A32B50" w:rsidRDefault="00A65C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DB494" w14:textId="77777777" w:rsidR="00402F62" w:rsidRPr="00A32B50" w:rsidRDefault="0007131D" w:rsidP="00384032">
    <w:pPr>
      <w:pStyle w:val="Kopfzeile"/>
      <w:tabs>
        <w:tab w:val="clear" w:pos="9072"/>
        <w:tab w:val="right" w:pos="9356"/>
      </w:tabs>
      <w:rPr>
        <w:sz w:val="21"/>
        <w:szCs w:val="21"/>
      </w:rPr>
    </w:pPr>
    <w:r w:rsidRPr="00A32B50">
      <w:rPr>
        <w:noProof/>
        <w:sz w:val="21"/>
        <w:szCs w:val="21"/>
      </w:rPr>
      <w:drawing>
        <wp:anchor distT="0" distB="0" distL="114300" distR="114300" simplePos="0" relativeHeight="251659264" behindDoc="0" locked="0" layoutInCell="1" allowOverlap="1" wp14:anchorId="5AF35A6A" wp14:editId="44E08A72">
          <wp:simplePos x="0" y="0"/>
          <wp:positionH relativeFrom="margin">
            <wp:posOffset>4091305</wp:posOffset>
          </wp:positionH>
          <wp:positionV relativeFrom="paragraph">
            <wp:posOffset>9525</wp:posOffset>
          </wp:positionV>
          <wp:extent cx="1526400" cy="590400"/>
          <wp:effectExtent l="0" t="0" r="0" b="635"/>
          <wp:wrapSquare wrapText="bothSides"/>
          <wp:docPr id="7194884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88480"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26400" cy="590400"/>
                  </a:xfrm>
                  <a:prstGeom prst="rect">
                    <a:avLst/>
                  </a:prstGeom>
                </pic:spPr>
              </pic:pic>
            </a:graphicData>
          </a:graphic>
          <wp14:sizeRelH relativeFrom="margin">
            <wp14:pctWidth>0</wp14:pctWidth>
          </wp14:sizeRelH>
          <wp14:sizeRelV relativeFrom="margin">
            <wp14:pctHeight>0</wp14:pctHeight>
          </wp14:sizeRelV>
        </wp:anchor>
      </w:drawing>
    </w:r>
    <w:r w:rsidR="00402F62" w:rsidRPr="00A32B50">
      <w:rPr>
        <w:noProof/>
        <w:sz w:val="21"/>
        <w:szCs w:val="21"/>
      </w:rPr>
      <w:drawing>
        <wp:anchor distT="0" distB="0" distL="114300" distR="114300" simplePos="0" relativeHeight="251658240" behindDoc="0" locked="0" layoutInCell="1" allowOverlap="1" wp14:anchorId="752C0D81" wp14:editId="360F02C1">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F62" w:rsidRPr="00A32B50">
      <w:rPr>
        <w:sz w:val="21"/>
        <w:szCs w:val="21"/>
      </w:rPr>
      <w:t>Kanton St.Gallen</w:t>
    </w:r>
  </w:p>
  <w:p w14:paraId="5BE54B29" w14:textId="77777777" w:rsidR="00402F62" w:rsidRPr="00A32B50" w:rsidRDefault="00402F62" w:rsidP="00402F62">
    <w:pPr>
      <w:pStyle w:val="Kopfzeile"/>
      <w:rPr>
        <w:sz w:val="21"/>
        <w:szCs w:val="21"/>
      </w:rPr>
    </w:pPr>
    <w:r w:rsidRPr="00A32B50">
      <w:rPr>
        <w:color w:val="000000"/>
        <w:sz w:val="21"/>
        <w:szCs w:val="21"/>
      </w:rPr>
      <w:t>Gewerbliches Berufs- und Weiterbildungszentrum St.Gallen</w:t>
    </w:r>
  </w:p>
  <w:p w14:paraId="068142FB" w14:textId="77777777" w:rsidR="00402F62" w:rsidRPr="00A32B50" w:rsidRDefault="00402F62" w:rsidP="00402F62">
    <w:pPr>
      <w:pStyle w:val="Kopfzeile"/>
      <w:rPr>
        <w:sz w:val="21"/>
        <w:szCs w:val="21"/>
      </w:rPr>
    </w:pPr>
  </w:p>
  <w:p w14:paraId="27F35DEB" w14:textId="77777777" w:rsidR="00402F62" w:rsidRPr="00A32B50" w:rsidRDefault="0007131D">
    <w:pPr>
      <w:pStyle w:val="Kopfzeile"/>
      <w:rPr>
        <w:color w:val="000000"/>
        <w:sz w:val="21"/>
        <w:szCs w:val="21"/>
      </w:rPr>
    </w:pPr>
    <w:r w:rsidRPr="00A32B50">
      <w:rPr>
        <w:b/>
        <w:color w:val="000000"/>
        <w:sz w:val="21"/>
        <w:szCs w:val="21"/>
      </w:rPr>
      <w:t>IMS-T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148"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5"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5"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6"/>
  </w:num>
  <w:num w:numId="2" w16cid:durableId="885335915">
    <w:abstractNumId w:val="10"/>
  </w:num>
  <w:num w:numId="3" w16cid:durableId="1541669708">
    <w:abstractNumId w:val="18"/>
  </w:num>
  <w:num w:numId="4" w16cid:durableId="717050229">
    <w:abstractNumId w:val="18"/>
    <w:lvlOverride w:ilvl="0">
      <w:startOverride w:val="1"/>
    </w:lvlOverride>
  </w:num>
  <w:num w:numId="5" w16cid:durableId="1799176839">
    <w:abstractNumId w:val="16"/>
  </w:num>
  <w:num w:numId="6" w16cid:durableId="594873042">
    <w:abstractNumId w:val="0"/>
  </w:num>
  <w:num w:numId="7" w16cid:durableId="1953201978">
    <w:abstractNumId w:val="7"/>
  </w:num>
  <w:num w:numId="8" w16cid:durableId="607396363">
    <w:abstractNumId w:val="12"/>
  </w:num>
  <w:num w:numId="9" w16cid:durableId="1142312446">
    <w:abstractNumId w:val="17"/>
  </w:num>
  <w:num w:numId="10" w16cid:durableId="1515342826">
    <w:abstractNumId w:val="18"/>
    <w:lvlOverride w:ilvl="0">
      <w:startOverride w:val="1"/>
    </w:lvlOverride>
  </w:num>
  <w:num w:numId="11" w16cid:durableId="1049841991">
    <w:abstractNumId w:val="23"/>
  </w:num>
  <w:num w:numId="12" w16cid:durableId="15165753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3"/>
  </w:num>
  <w:num w:numId="15" w16cid:durableId="165828512">
    <w:abstractNumId w:val="14"/>
  </w:num>
  <w:num w:numId="16" w16cid:durableId="417019854">
    <w:abstractNumId w:val="22"/>
  </w:num>
  <w:num w:numId="17" w16cid:durableId="878979182">
    <w:abstractNumId w:val="20"/>
  </w:num>
  <w:num w:numId="18" w16cid:durableId="1861435208">
    <w:abstractNumId w:val="8"/>
  </w:num>
  <w:num w:numId="19" w16cid:durableId="1266380464">
    <w:abstractNumId w:val="15"/>
  </w:num>
  <w:num w:numId="20" w16cid:durableId="1556695019">
    <w:abstractNumId w:val="19"/>
  </w:num>
  <w:num w:numId="21" w16cid:durableId="1655598767">
    <w:abstractNumId w:val="11"/>
  </w:num>
  <w:num w:numId="22" w16cid:durableId="9837577">
    <w:abstractNumId w:val="5"/>
  </w:num>
  <w:num w:numId="23" w16cid:durableId="1359501285">
    <w:abstractNumId w:val="9"/>
  </w:num>
  <w:num w:numId="24" w16cid:durableId="535698921">
    <w:abstractNumId w:val="21"/>
  </w:num>
  <w:num w:numId="25" w16cid:durableId="2065251020">
    <w:abstractNumId w:val="4"/>
  </w:num>
  <w:num w:numId="26" w16cid:durableId="407465554">
    <w:abstractNumId w:val="2"/>
  </w:num>
  <w:num w:numId="27" w16cid:durableId="1960448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05"/>
    <w:rsid w:val="00001090"/>
    <w:rsid w:val="000018BE"/>
    <w:rsid w:val="000213FF"/>
    <w:rsid w:val="00022051"/>
    <w:rsid w:val="00030513"/>
    <w:rsid w:val="00032908"/>
    <w:rsid w:val="0005127E"/>
    <w:rsid w:val="000564BE"/>
    <w:rsid w:val="000626EB"/>
    <w:rsid w:val="00067939"/>
    <w:rsid w:val="0007131D"/>
    <w:rsid w:val="000743C8"/>
    <w:rsid w:val="00090880"/>
    <w:rsid w:val="00093746"/>
    <w:rsid w:val="000A6235"/>
    <w:rsid w:val="000A6C78"/>
    <w:rsid w:val="000B5916"/>
    <w:rsid w:val="000C1E00"/>
    <w:rsid w:val="000D3804"/>
    <w:rsid w:val="000D3FA5"/>
    <w:rsid w:val="000E0588"/>
    <w:rsid w:val="000E6407"/>
    <w:rsid w:val="0010398C"/>
    <w:rsid w:val="00106457"/>
    <w:rsid w:val="00121541"/>
    <w:rsid w:val="00141214"/>
    <w:rsid w:val="001457A3"/>
    <w:rsid w:val="00153206"/>
    <w:rsid w:val="00166602"/>
    <w:rsid w:val="00183EA9"/>
    <w:rsid w:val="00185852"/>
    <w:rsid w:val="00190B8B"/>
    <w:rsid w:val="00191BD9"/>
    <w:rsid w:val="001A78B2"/>
    <w:rsid w:val="001B495C"/>
    <w:rsid w:val="001C0EEB"/>
    <w:rsid w:val="001C151A"/>
    <w:rsid w:val="001D4E08"/>
    <w:rsid w:val="001D5087"/>
    <w:rsid w:val="001D7A2E"/>
    <w:rsid w:val="001E77BE"/>
    <w:rsid w:val="001F18D0"/>
    <w:rsid w:val="001F2AA8"/>
    <w:rsid w:val="0020080E"/>
    <w:rsid w:val="00211467"/>
    <w:rsid w:val="002153DD"/>
    <w:rsid w:val="0022015B"/>
    <w:rsid w:val="00223D5D"/>
    <w:rsid w:val="00227BEB"/>
    <w:rsid w:val="00231475"/>
    <w:rsid w:val="0023253A"/>
    <w:rsid w:val="00236105"/>
    <w:rsid w:val="002418B7"/>
    <w:rsid w:val="002518D7"/>
    <w:rsid w:val="00262C29"/>
    <w:rsid w:val="0027364F"/>
    <w:rsid w:val="002757C2"/>
    <w:rsid w:val="002779FB"/>
    <w:rsid w:val="00277A35"/>
    <w:rsid w:val="0028795C"/>
    <w:rsid w:val="002A1C1B"/>
    <w:rsid w:val="002A2B5A"/>
    <w:rsid w:val="002B4ED8"/>
    <w:rsid w:val="002B60AE"/>
    <w:rsid w:val="002C1FDE"/>
    <w:rsid w:val="002D5B2F"/>
    <w:rsid w:val="002F28F3"/>
    <w:rsid w:val="002F5EAF"/>
    <w:rsid w:val="0030226B"/>
    <w:rsid w:val="00306067"/>
    <w:rsid w:val="0031166B"/>
    <w:rsid w:val="00316B92"/>
    <w:rsid w:val="00332CBF"/>
    <w:rsid w:val="003506BF"/>
    <w:rsid w:val="00382972"/>
    <w:rsid w:val="003834B9"/>
    <w:rsid w:val="00384032"/>
    <w:rsid w:val="00395BD2"/>
    <w:rsid w:val="003A11D8"/>
    <w:rsid w:val="003A2DDC"/>
    <w:rsid w:val="003A4045"/>
    <w:rsid w:val="003B73AE"/>
    <w:rsid w:val="003C3BF6"/>
    <w:rsid w:val="003C6AA5"/>
    <w:rsid w:val="003D0AE9"/>
    <w:rsid w:val="003D5CA1"/>
    <w:rsid w:val="00400171"/>
    <w:rsid w:val="0040292F"/>
    <w:rsid w:val="00402F62"/>
    <w:rsid w:val="00403167"/>
    <w:rsid w:val="00406310"/>
    <w:rsid w:val="00416C6B"/>
    <w:rsid w:val="004271C5"/>
    <w:rsid w:val="00430E53"/>
    <w:rsid w:val="00455542"/>
    <w:rsid w:val="00470087"/>
    <w:rsid w:val="00485E52"/>
    <w:rsid w:val="00486E54"/>
    <w:rsid w:val="004A0078"/>
    <w:rsid w:val="004A19A4"/>
    <w:rsid w:val="004C23E8"/>
    <w:rsid w:val="004C4BE7"/>
    <w:rsid w:val="004E188D"/>
    <w:rsid w:val="004E68B3"/>
    <w:rsid w:val="004F4511"/>
    <w:rsid w:val="004F5218"/>
    <w:rsid w:val="005023F2"/>
    <w:rsid w:val="005067A1"/>
    <w:rsid w:val="00514E31"/>
    <w:rsid w:val="0051748D"/>
    <w:rsid w:val="005200B8"/>
    <w:rsid w:val="005240D6"/>
    <w:rsid w:val="00527BA4"/>
    <w:rsid w:val="00537869"/>
    <w:rsid w:val="00546863"/>
    <w:rsid w:val="005631F7"/>
    <w:rsid w:val="00567D08"/>
    <w:rsid w:val="00574231"/>
    <w:rsid w:val="005B1B9F"/>
    <w:rsid w:val="005B1F7D"/>
    <w:rsid w:val="005C0698"/>
    <w:rsid w:val="005D65E1"/>
    <w:rsid w:val="005F2A14"/>
    <w:rsid w:val="00612C28"/>
    <w:rsid w:val="00632FE3"/>
    <w:rsid w:val="00636D59"/>
    <w:rsid w:val="00640136"/>
    <w:rsid w:val="006434FE"/>
    <w:rsid w:val="00653F1E"/>
    <w:rsid w:val="006652AC"/>
    <w:rsid w:val="00665F87"/>
    <w:rsid w:val="00666B2E"/>
    <w:rsid w:val="006729CC"/>
    <w:rsid w:val="006815FF"/>
    <w:rsid w:val="00681F09"/>
    <w:rsid w:val="006A5F19"/>
    <w:rsid w:val="006B005E"/>
    <w:rsid w:val="006B3DA8"/>
    <w:rsid w:val="006C06F1"/>
    <w:rsid w:val="006C5E83"/>
    <w:rsid w:val="006D0E2F"/>
    <w:rsid w:val="006E0934"/>
    <w:rsid w:val="006F1ACB"/>
    <w:rsid w:val="006F374A"/>
    <w:rsid w:val="00706679"/>
    <w:rsid w:val="007114A8"/>
    <w:rsid w:val="00723296"/>
    <w:rsid w:val="00731956"/>
    <w:rsid w:val="00735702"/>
    <w:rsid w:val="00745CCC"/>
    <w:rsid w:val="00751E41"/>
    <w:rsid w:val="007529B8"/>
    <w:rsid w:val="007558EA"/>
    <w:rsid w:val="00757A20"/>
    <w:rsid w:val="0076285E"/>
    <w:rsid w:val="00775F81"/>
    <w:rsid w:val="00780097"/>
    <w:rsid w:val="00790E30"/>
    <w:rsid w:val="007933DB"/>
    <w:rsid w:val="007A1399"/>
    <w:rsid w:val="007A30F8"/>
    <w:rsid w:val="007B67BF"/>
    <w:rsid w:val="007C2DA4"/>
    <w:rsid w:val="007D5043"/>
    <w:rsid w:val="00810AE0"/>
    <w:rsid w:val="00816E6B"/>
    <w:rsid w:val="00821D49"/>
    <w:rsid w:val="008248E0"/>
    <w:rsid w:val="00827F61"/>
    <w:rsid w:val="00830761"/>
    <w:rsid w:val="0083230A"/>
    <w:rsid w:val="008437B5"/>
    <w:rsid w:val="00843899"/>
    <w:rsid w:val="00854E8A"/>
    <w:rsid w:val="0086338F"/>
    <w:rsid w:val="0086373C"/>
    <w:rsid w:val="00865F18"/>
    <w:rsid w:val="0086674D"/>
    <w:rsid w:val="0087310B"/>
    <w:rsid w:val="00876465"/>
    <w:rsid w:val="00877AB6"/>
    <w:rsid w:val="00880376"/>
    <w:rsid w:val="00890A2C"/>
    <w:rsid w:val="008945E5"/>
    <w:rsid w:val="008A18E0"/>
    <w:rsid w:val="008A5EE0"/>
    <w:rsid w:val="008A6972"/>
    <w:rsid w:val="008B058F"/>
    <w:rsid w:val="008B75C5"/>
    <w:rsid w:val="008C2D94"/>
    <w:rsid w:val="008C3961"/>
    <w:rsid w:val="008E02FC"/>
    <w:rsid w:val="008E314C"/>
    <w:rsid w:val="008E3FDC"/>
    <w:rsid w:val="008F3997"/>
    <w:rsid w:val="0091174E"/>
    <w:rsid w:val="009121EB"/>
    <w:rsid w:val="0092260A"/>
    <w:rsid w:val="0092539A"/>
    <w:rsid w:val="00925B3A"/>
    <w:rsid w:val="00926D39"/>
    <w:rsid w:val="00927702"/>
    <w:rsid w:val="00931D24"/>
    <w:rsid w:val="0093507C"/>
    <w:rsid w:val="00941D19"/>
    <w:rsid w:val="00943A9E"/>
    <w:rsid w:val="00946FD1"/>
    <w:rsid w:val="009545B0"/>
    <w:rsid w:val="00960EF6"/>
    <w:rsid w:val="009637AD"/>
    <w:rsid w:val="00964AB3"/>
    <w:rsid w:val="00976948"/>
    <w:rsid w:val="00981282"/>
    <w:rsid w:val="00992FC6"/>
    <w:rsid w:val="0099402C"/>
    <w:rsid w:val="009957C9"/>
    <w:rsid w:val="009A2BD5"/>
    <w:rsid w:val="009D4B20"/>
    <w:rsid w:val="009F5BF1"/>
    <w:rsid w:val="00A14E1F"/>
    <w:rsid w:val="00A32B50"/>
    <w:rsid w:val="00A45838"/>
    <w:rsid w:val="00A51142"/>
    <w:rsid w:val="00A54C84"/>
    <w:rsid w:val="00A55A90"/>
    <w:rsid w:val="00A65CF9"/>
    <w:rsid w:val="00A66BF2"/>
    <w:rsid w:val="00A717FD"/>
    <w:rsid w:val="00A73164"/>
    <w:rsid w:val="00A803CD"/>
    <w:rsid w:val="00A8413E"/>
    <w:rsid w:val="00A90A2E"/>
    <w:rsid w:val="00A9344D"/>
    <w:rsid w:val="00A97937"/>
    <w:rsid w:val="00AA14E5"/>
    <w:rsid w:val="00AA1D16"/>
    <w:rsid w:val="00AA4FA9"/>
    <w:rsid w:val="00AC69E7"/>
    <w:rsid w:val="00AD48AD"/>
    <w:rsid w:val="00AE13B5"/>
    <w:rsid w:val="00AE1E08"/>
    <w:rsid w:val="00AF4A41"/>
    <w:rsid w:val="00B054A2"/>
    <w:rsid w:val="00B24A58"/>
    <w:rsid w:val="00B271DD"/>
    <w:rsid w:val="00B3647A"/>
    <w:rsid w:val="00B3733B"/>
    <w:rsid w:val="00B42D06"/>
    <w:rsid w:val="00B45D12"/>
    <w:rsid w:val="00B45FDF"/>
    <w:rsid w:val="00B47218"/>
    <w:rsid w:val="00B56828"/>
    <w:rsid w:val="00B62E74"/>
    <w:rsid w:val="00B80E5F"/>
    <w:rsid w:val="00B81000"/>
    <w:rsid w:val="00B87BA0"/>
    <w:rsid w:val="00B95E88"/>
    <w:rsid w:val="00B973D7"/>
    <w:rsid w:val="00BA5CCC"/>
    <w:rsid w:val="00BA7221"/>
    <w:rsid w:val="00BB3D12"/>
    <w:rsid w:val="00BD72A2"/>
    <w:rsid w:val="00BE0F10"/>
    <w:rsid w:val="00BE1162"/>
    <w:rsid w:val="00BE7044"/>
    <w:rsid w:val="00BF57FA"/>
    <w:rsid w:val="00C01505"/>
    <w:rsid w:val="00C02F67"/>
    <w:rsid w:val="00C12B20"/>
    <w:rsid w:val="00C14D62"/>
    <w:rsid w:val="00C32AB1"/>
    <w:rsid w:val="00C43EC7"/>
    <w:rsid w:val="00C4697D"/>
    <w:rsid w:val="00C47A40"/>
    <w:rsid w:val="00C84404"/>
    <w:rsid w:val="00CA3A45"/>
    <w:rsid w:val="00CA4B57"/>
    <w:rsid w:val="00CB02C8"/>
    <w:rsid w:val="00CB381F"/>
    <w:rsid w:val="00CC0F9D"/>
    <w:rsid w:val="00CD16C6"/>
    <w:rsid w:val="00CE41DE"/>
    <w:rsid w:val="00CF74AF"/>
    <w:rsid w:val="00D0211A"/>
    <w:rsid w:val="00D061DC"/>
    <w:rsid w:val="00D103AA"/>
    <w:rsid w:val="00D11C8F"/>
    <w:rsid w:val="00D1577B"/>
    <w:rsid w:val="00D25918"/>
    <w:rsid w:val="00D30DB4"/>
    <w:rsid w:val="00D32A66"/>
    <w:rsid w:val="00D402D2"/>
    <w:rsid w:val="00D41DC5"/>
    <w:rsid w:val="00D42D52"/>
    <w:rsid w:val="00D4311B"/>
    <w:rsid w:val="00D46468"/>
    <w:rsid w:val="00D52E7F"/>
    <w:rsid w:val="00D63944"/>
    <w:rsid w:val="00D76F56"/>
    <w:rsid w:val="00D872FA"/>
    <w:rsid w:val="00D935D1"/>
    <w:rsid w:val="00DA012F"/>
    <w:rsid w:val="00DB432B"/>
    <w:rsid w:val="00DB7AFE"/>
    <w:rsid w:val="00DD1599"/>
    <w:rsid w:val="00DD2242"/>
    <w:rsid w:val="00DD6AD9"/>
    <w:rsid w:val="00DE30BF"/>
    <w:rsid w:val="00DF230B"/>
    <w:rsid w:val="00E0387B"/>
    <w:rsid w:val="00E120DB"/>
    <w:rsid w:val="00E12235"/>
    <w:rsid w:val="00E13F17"/>
    <w:rsid w:val="00E16A02"/>
    <w:rsid w:val="00E25968"/>
    <w:rsid w:val="00E25C7D"/>
    <w:rsid w:val="00E35331"/>
    <w:rsid w:val="00E41287"/>
    <w:rsid w:val="00E46851"/>
    <w:rsid w:val="00E55546"/>
    <w:rsid w:val="00E64F53"/>
    <w:rsid w:val="00E70C71"/>
    <w:rsid w:val="00E72474"/>
    <w:rsid w:val="00E85D2F"/>
    <w:rsid w:val="00E86E0F"/>
    <w:rsid w:val="00E87F4D"/>
    <w:rsid w:val="00EA2592"/>
    <w:rsid w:val="00EA5038"/>
    <w:rsid w:val="00EB3F8C"/>
    <w:rsid w:val="00ED0DD6"/>
    <w:rsid w:val="00ED1157"/>
    <w:rsid w:val="00ED4C51"/>
    <w:rsid w:val="00ED6118"/>
    <w:rsid w:val="00EE63E4"/>
    <w:rsid w:val="00EF4D3F"/>
    <w:rsid w:val="00F02AD1"/>
    <w:rsid w:val="00F07B1E"/>
    <w:rsid w:val="00F15B56"/>
    <w:rsid w:val="00F16388"/>
    <w:rsid w:val="00F163FC"/>
    <w:rsid w:val="00F210BF"/>
    <w:rsid w:val="00F40E6D"/>
    <w:rsid w:val="00F42782"/>
    <w:rsid w:val="00F500F2"/>
    <w:rsid w:val="00F572ED"/>
    <w:rsid w:val="00F604E5"/>
    <w:rsid w:val="00F65B3E"/>
    <w:rsid w:val="00F75A4C"/>
    <w:rsid w:val="00F810C9"/>
    <w:rsid w:val="00F95688"/>
    <w:rsid w:val="00FB0886"/>
    <w:rsid w:val="00FB4C38"/>
    <w:rsid w:val="00FC3630"/>
    <w:rsid w:val="00FC65BD"/>
    <w:rsid w:val="00FC6D52"/>
    <w:rsid w:val="00FE1E45"/>
    <w:rsid w:val="00FE3BBF"/>
    <w:rsid w:val="00FF060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1CCF1"/>
  <w15:docId w15:val="{3A08336A-49C4-407A-98DD-195465D0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semiHidden/>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semiHidden/>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semiHidden/>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semiHidden/>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vesj\Downloads\IMS-T-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AB13FEE0004E378F85B3CAD97B9A49"/>
        <w:category>
          <w:name w:val="Allgemein"/>
          <w:gallery w:val="placeholder"/>
        </w:category>
        <w:types>
          <w:type w:val="bbPlcHdr"/>
        </w:types>
        <w:behaviors>
          <w:behavior w:val="content"/>
        </w:behaviors>
        <w:guid w:val="{0587EDCC-4880-4060-92B5-39645699CA2D}"/>
      </w:docPartPr>
      <w:docPartBody>
        <w:p w:rsidR="00F031ED" w:rsidRDefault="005A77CB">
          <w:pPr>
            <w:pStyle w:val="C1AB13FEE0004E378F85B3CAD97B9A49"/>
          </w:pPr>
          <w:r w:rsidRPr="005E3B3C">
            <w:rPr>
              <w:rStyle w:val="Platzhaltertext"/>
            </w:rPr>
            <w:t>[Betreff]</w:t>
          </w:r>
        </w:p>
      </w:docPartBody>
    </w:docPart>
    <w:docPart>
      <w:docPartPr>
        <w:name w:val="EA54D7E55FC640309C3FE4BD33C4E598"/>
        <w:category>
          <w:name w:val="Allgemein"/>
          <w:gallery w:val="placeholder"/>
        </w:category>
        <w:types>
          <w:type w:val="bbPlcHdr"/>
        </w:types>
        <w:behaviors>
          <w:behavior w:val="content"/>
        </w:behaviors>
        <w:guid w:val="{C5BFAD79-6638-4264-AC75-67A62FE7BF86}"/>
      </w:docPartPr>
      <w:docPartBody>
        <w:p w:rsidR="00F031ED" w:rsidRDefault="005A77CB">
          <w:pPr>
            <w:pStyle w:val="EA54D7E55FC640309C3FE4BD33C4E598"/>
          </w:pPr>
          <w:r w:rsidRPr="005E3B3C">
            <w:rPr>
              <w:rStyle w:val="Platzhaltertext"/>
            </w:rPr>
            <w:t>[Titel]</w:t>
          </w:r>
        </w:p>
      </w:docPartBody>
    </w:docPart>
    <w:docPart>
      <w:docPartPr>
        <w:name w:val="BDA5D2F24B7F4FA180E42B2E5637D3F3"/>
        <w:category>
          <w:name w:val="Allgemein"/>
          <w:gallery w:val="placeholder"/>
        </w:category>
        <w:types>
          <w:type w:val="bbPlcHdr"/>
        </w:types>
        <w:behaviors>
          <w:behavior w:val="content"/>
        </w:behaviors>
        <w:guid w:val="{10EA07C0-F229-4ABD-A175-5FE97C4995D0}"/>
      </w:docPartPr>
      <w:docPartBody>
        <w:p w:rsidR="00F031ED" w:rsidRDefault="005A77CB">
          <w:pPr>
            <w:pStyle w:val="BDA5D2F24B7F4FA180E42B2E5637D3F3"/>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20"/>
    <w:rsid w:val="005A77CB"/>
    <w:rsid w:val="00771730"/>
    <w:rsid w:val="00805420"/>
    <w:rsid w:val="00AD6B64"/>
    <w:rsid w:val="00B45D6E"/>
    <w:rsid w:val="00DC64AA"/>
    <w:rsid w:val="00F031E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1AB13FEE0004E378F85B3CAD97B9A49">
    <w:name w:val="C1AB13FEE0004E378F85B3CAD97B9A49"/>
  </w:style>
  <w:style w:type="paragraph" w:customStyle="1" w:styleId="EA54D7E55FC640309C3FE4BD33C4E598">
    <w:name w:val="EA54D7E55FC640309C3FE4BD33C4E598"/>
  </w:style>
  <w:style w:type="paragraph" w:customStyle="1" w:styleId="BDA5D2F24B7F4FA180E42B2E5637D3F3">
    <w:name w:val="BDA5D2F24B7F4FA180E42B2E5637D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1CCD6726435824BA2F72E72760AB3D8" ma:contentTypeVersion="14" ma:contentTypeDescription="Ein neues Dokument erstellen." ma:contentTypeScope="" ma:versionID="b67a73cf31f92e96b83d9360f9e3110f">
  <xsd:schema xmlns:xsd="http://www.w3.org/2001/XMLSchema" xmlns:xs="http://www.w3.org/2001/XMLSchema" xmlns:p="http://schemas.microsoft.com/office/2006/metadata/properties" xmlns:ns2="39484666-df07-4f08-8f42-a811874549af" xmlns:ns3="53adaf72-527d-4d7f-9bae-0e616172b3ed" targetNamespace="http://schemas.microsoft.com/office/2006/metadata/properties" ma:root="true" ma:fieldsID="c75499da3e68382e8a2e89119904579f" ns2:_="" ns3:_="">
    <xsd:import namespace="39484666-df07-4f08-8f42-a811874549af"/>
    <xsd:import namespace="53adaf72-527d-4d7f-9bae-0e616172b3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84666-df07-4f08-8f42-a81187454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adaf72-527d-4d7f-9bae-0e616172b3ed"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a9080e52-3443-446e-8072-5d12d8371801}" ma:internalName="TaxCatchAll" ma:showField="CatchAllData" ma:web="53adaf72-527d-4d7f-9bae-0e616172b3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9484666-df07-4f08-8f42-a811874549af">
      <Terms xmlns="http://schemas.microsoft.com/office/infopath/2007/PartnerControls"/>
    </lcf76f155ced4ddcb4097134ff3c332f>
    <TaxCatchAll xmlns="53adaf72-527d-4d7f-9bae-0e616172b3ed" xsi:nil="true"/>
  </documentManagement>
</p:properties>
</file>

<file path=customXml/itemProps1.xml><?xml version="1.0" encoding="utf-8"?>
<ds:datastoreItem xmlns:ds="http://schemas.openxmlformats.org/officeDocument/2006/customXml" ds:itemID="{0494ADC6-6FDC-4384-9E53-3B9C03EA5998}">
  <ds:schemaRefs>
    <ds:schemaRef ds:uri="http://schemas.microsoft.com/sharepoint/v3/contenttype/forms"/>
  </ds:schemaRefs>
</ds:datastoreItem>
</file>

<file path=customXml/itemProps2.xml><?xml version="1.0" encoding="utf-8"?>
<ds:datastoreItem xmlns:ds="http://schemas.openxmlformats.org/officeDocument/2006/customXml" ds:itemID="{B47626E5-067F-4891-B5C0-2E7C79D83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84666-df07-4f08-8f42-a811874549af"/>
    <ds:schemaRef ds:uri="53adaf72-527d-4d7f-9bae-0e616172b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4.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39484666-df07-4f08-8f42-a811874549af"/>
    <ds:schemaRef ds:uri="53adaf72-527d-4d7f-9bae-0e616172b3ed"/>
  </ds:schemaRefs>
</ds:datastoreItem>
</file>

<file path=docProps/app.xml><?xml version="1.0" encoding="utf-8"?>
<Properties xmlns="http://schemas.openxmlformats.org/officeDocument/2006/extended-properties" xmlns:vt="http://schemas.openxmlformats.org/officeDocument/2006/docPropsVTypes">
  <Template>IMS-T-Dokument.dotx</Template>
  <TotalTime>0</TotalTime>
  <Pages>1</Pages>
  <Words>991</Words>
  <Characters>6248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Projektantrag</vt:lpstr>
    </vt:vector>
  </TitlesOfParts>
  <Manager>Oliver.Lux@gbssg.ch</Manager>
  <Company>GBS St.Gallen</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IMS-T@GBSSG</dc:subject>
  <dc:creator>provenzano david</dc:creator>
  <dc:description/>
  <cp:lastModifiedBy>provenzano david</cp:lastModifiedBy>
  <cp:revision>143</cp:revision>
  <cp:lastPrinted>2024-05-02T07:26:00Z</cp:lastPrinted>
  <dcterms:created xsi:type="dcterms:W3CDTF">2024-04-24T07:23:00Z</dcterms:created>
  <dcterms:modified xsi:type="dcterms:W3CDTF">2024-05-02T07:27:00Z</dcterms:modified>
  <cp:category/>
  <cp:contentStatus>v4.0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0x0101008FF4E7E06CA0134EB85A369F3A54DF24</vt:lpwstr>
  </property>
  <property fmtid="{D5CDD505-2E9C-101B-9397-08002B2CF9AE}" pid="3" name="MediaServiceImageTags">
    <vt:lpwstr/>
  </property>
</Properties>
</file>